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C24" w:rsidRDefault="00256E53" w:rsidP="00256E53">
      <w:pPr>
        <w:pStyle w:val="ab"/>
      </w:pPr>
      <w:r>
        <w:rPr>
          <w:rFonts w:hint="eastAsia"/>
        </w:rPr>
        <w:t>Q</w:t>
      </w:r>
      <w:r>
        <w:t>UORA</w:t>
      </w:r>
    </w:p>
    <w:p w:rsidR="009D777F" w:rsidRPr="009D777F" w:rsidRDefault="009D777F" w:rsidP="009D777F"/>
    <w:p w:rsidR="00256E53" w:rsidRDefault="00256E53" w:rsidP="00256E53">
      <w:pPr>
        <w:pStyle w:val="2"/>
        <w:spacing w:before="165" w:after="165"/>
      </w:pPr>
      <w:r w:rsidRPr="00256E53">
        <w:t xml:space="preserve">How do you decide between Discrete event simulation, </w:t>
      </w:r>
      <w:proofErr w:type="gramStart"/>
      <w:r w:rsidRPr="00256E53">
        <w:t>agent based</w:t>
      </w:r>
      <w:proofErr w:type="gramEnd"/>
      <w:r w:rsidRPr="00256E53">
        <w:t xml:space="preserve"> simulation and system dynamics while modelling healthcare systems?</w:t>
      </w:r>
    </w:p>
    <w:p w:rsidR="00395B33" w:rsidRPr="00395B33" w:rsidRDefault="00395B33" w:rsidP="00395B33"/>
    <w:p w:rsidR="003C52C6" w:rsidRDefault="003C52C6" w:rsidP="003C52C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Your question demands a </w:t>
      </w:r>
      <w:proofErr w:type="spellStart"/>
      <w:r>
        <w:rPr>
          <w:rFonts w:ascii="Georgia" w:hAnsi="Georgia"/>
          <w:color w:val="333333"/>
          <w:sz w:val="23"/>
          <w:szCs w:val="23"/>
        </w:rPr>
        <w:t>lenghty</w:t>
      </w:r>
      <w:proofErr w:type="spellEnd"/>
      <w:r>
        <w:rPr>
          <w:rFonts w:ascii="Georgia" w:hAnsi="Georgia"/>
          <w:color w:val="333333"/>
          <w:sz w:val="23"/>
          <w:szCs w:val="23"/>
        </w:rPr>
        <w:t xml:space="preserve"> discussion, which is </w:t>
      </w:r>
      <w:proofErr w:type="spellStart"/>
      <w:r>
        <w:rPr>
          <w:rFonts w:ascii="Georgia" w:hAnsi="Georgia"/>
          <w:color w:val="333333"/>
          <w:sz w:val="23"/>
          <w:szCs w:val="23"/>
        </w:rPr>
        <w:t>byond</w:t>
      </w:r>
      <w:proofErr w:type="spellEnd"/>
      <w:r>
        <w:rPr>
          <w:rFonts w:ascii="Georgia" w:hAnsi="Georgia"/>
          <w:color w:val="333333"/>
          <w:sz w:val="23"/>
          <w:szCs w:val="23"/>
        </w:rPr>
        <w:t xml:space="preserve"> </w:t>
      </w:r>
      <w:proofErr w:type="gramStart"/>
      <w:r>
        <w:rPr>
          <w:rFonts w:ascii="Georgia" w:hAnsi="Georgia"/>
          <w:color w:val="333333"/>
          <w:sz w:val="23"/>
          <w:szCs w:val="23"/>
        </w:rPr>
        <w:t>my</w:t>
      </w:r>
      <w:proofErr w:type="gramEnd"/>
      <w:r>
        <w:rPr>
          <w:rFonts w:ascii="Georgia" w:hAnsi="Georgia"/>
          <w:color w:val="333333"/>
          <w:sz w:val="23"/>
          <w:szCs w:val="23"/>
        </w:rPr>
        <w:t xml:space="preserve"> at the moment </w:t>
      </w:r>
      <w:proofErr w:type="spellStart"/>
      <w:r>
        <w:rPr>
          <w:rFonts w:ascii="Georgia" w:hAnsi="Georgia"/>
          <w:color w:val="333333"/>
          <w:sz w:val="23"/>
          <w:szCs w:val="23"/>
        </w:rPr>
        <w:t>situaion</w:t>
      </w:r>
      <w:proofErr w:type="spellEnd"/>
      <w:r>
        <w:rPr>
          <w:rFonts w:ascii="Georgia" w:hAnsi="Georgia"/>
          <w:color w:val="333333"/>
          <w:sz w:val="23"/>
          <w:szCs w:val="23"/>
        </w:rPr>
        <w:t xml:space="preserve"> stranded in a coffee shop. But I'll try to give you a short and general answer </w:t>
      </w:r>
      <w:proofErr w:type="spellStart"/>
      <w:r>
        <w:rPr>
          <w:rFonts w:ascii="Georgia" w:hAnsi="Georgia"/>
          <w:color w:val="333333"/>
          <w:sz w:val="23"/>
          <w:szCs w:val="23"/>
        </w:rPr>
        <w:t>scince</w:t>
      </w:r>
      <w:proofErr w:type="spellEnd"/>
      <w:r>
        <w:rPr>
          <w:rFonts w:ascii="Georgia" w:hAnsi="Georgia"/>
          <w:color w:val="333333"/>
          <w:sz w:val="23"/>
          <w:szCs w:val="23"/>
        </w:rPr>
        <w:t xml:space="preserve"> I am not a healthcare researcher too. To select between these modeling </w:t>
      </w:r>
      <w:proofErr w:type="gramStart"/>
      <w:r>
        <w:rPr>
          <w:rFonts w:ascii="Georgia" w:hAnsi="Georgia"/>
          <w:color w:val="333333"/>
          <w:sz w:val="23"/>
          <w:szCs w:val="23"/>
        </w:rPr>
        <w:t>paradigms</w:t>
      </w:r>
      <w:proofErr w:type="gramEnd"/>
      <w:r>
        <w:rPr>
          <w:rFonts w:ascii="Georgia" w:hAnsi="Georgia"/>
          <w:color w:val="333333"/>
          <w:sz w:val="23"/>
          <w:szCs w:val="23"/>
        </w:rPr>
        <w:t xml:space="preserve"> you need to know: (1) what are the differences between these methods, (2) what is the phenomenon that you want to model, and (3) what is the question that wish to answer with your model?</w:t>
      </w:r>
    </w:p>
    <w:p w:rsidR="003C52C6" w:rsidRDefault="003C52C6" w:rsidP="003C52C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Discrete event simulation is a decades old methodology that is used to model pre-defined systems with predictable interactions. For example a queue system in a hospital registration is a good candidate. You can estimate the </w:t>
      </w:r>
      <w:proofErr w:type="spellStart"/>
      <w:r>
        <w:rPr>
          <w:rFonts w:ascii="Georgia" w:hAnsi="Georgia"/>
          <w:color w:val="333333"/>
          <w:sz w:val="23"/>
          <w:szCs w:val="23"/>
        </w:rPr>
        <w:t>probabily</w:t>
      </w:r>
      <w:proofErr w:type="spellEnd"/>
      <w:r>
        <w:rPr>
          <w:rFonts w:ascii="Georgia" w:hAnsi="Georgia"/>
          <w:color w:val="333333"/>
          <w:sz w:val="23"/>
          <w:szCs w:val="23"/>
        </w:rPr>
        <w:t xml:space="preserve"> of having new patients, the number of staff there ( </w:t>
      </w:r>
      <w:proofErr w:type="spellStart"/>
      <w:r>
        <w:rPr>
          <w:rFonts w:ascii="Georgia" w:hAnsi="Georgia"/>
          <w:color w:val="333333"/>
          <w:sz w:val="23"/>
          <w:szCs w:val="23"/>
        </w:rPr>
        <w:t>resorces</w:t>
      </w:r>
      <w:proofErr w:type="spellEnd"/>
      <w:r>
        <w:rPr>
          <w:rFonts w:ascii="Georgia" w:hAnsi="Georgia"/>
          <w:color w:val="333333"/>
          <w:sz w:val="23"/>
          <w:szCs w:val="23"/>
        </w:rPr>
        <w:t xml:space="preserve">) and as a result you can simulate things like min, average, and max time each </w:t>
      </w:r>
      <w:proofErr w:type="spellStart"/>
      <w:r>
        <w:rPr>
          <w:rFonts w:ascii="Georgia" w:hAnsi="Georgia"/>
          <w:color w:val="333333"/>
          <w:sz w:val="23"/>
          <w:szCs w:val="23"/>
        </w:rPr>
        <w:t>patinet</w:t>
      </w:r>
      <w:proofErr w:type="spellEnd"/>
      <w:r>
        <w:rPr>
          <w:rFonts w:ascii="Georgia" w:hAnsi="Georgia"/>
          <w:color w:val="333333"/>
          <w:sz w:val="23"/>
          <w:szCs w:val="23"/>
        </w:rPr>
        <w:t xml:space="preserve"> has to wait to be registered. This model is good to answer to question like how many staffs should I have to reduce </w:t>
      </w:r>
      <w:proofErr w:type="spellStart"/>
      <w:r>
        <w:rPr>
          <w:rFonts w:ascii="Georgia" w:hAnsi="Georgia"/>
          <w:color w:val="333333"/>
          <w:sz w:val="23"/>
          <w:szCs w:val="23"/>
        </w:rPr>
        <w:t>patint</w:t>
      </w:r>
      <w:proofErr w:type="spellEnd"/>
      <w:r>
        <w:rPr>
          <w:rFonts w:ascii="Georgia" w:hAnsi="Georgia"/>
          <w:color w:val="333333"/>
          <w:sz w:val="23"/>
          <w:szCs w:val="23"/>
        </w:rPr>
        <w:t xml:space="preserve"> waiting time to 5 minutes and such. The cons is that your model is subject to strict </w:t>
      </w:r>
      <w:proofErr w:type="spellStart"/>
      <w:r>
        <w:rPr>
          <w:rFonts w:ascii="Georgia" w:hAnsi="Georgia"/>
          <w:color w:val="333333"/>
          <w:sz w:val="23"/>
          <w:szCs w:val="23"/>
        </w:rPr>
        <w:t>assumtions</w:t>
      </w:r>
      <w:proofErr w:type="spellEnd"/>
      <w:r>
        <w:rPr>
          <w:rFonts w:ascii="Georgia" w:hAnsi="Georgia"/>
          <w:color w:val="333333"/>
          <w:sz w:val="23"/>
          <w:szCs w:val="23"/>
        </w:rPr>
        <w:t xml:space="preserve">: for example if there is an emergency you might </w:t>
      </w:r>
      <w:proofErr w:type="spellStart"/>
      <w:r>
        <w:rPr>
          <w:rFonts w:ascii="Georgia" w:hAnsi="Georgia"/>
          <w:color w:val="333333"/>
          <w:sz w:val="23"/>
          <w:szCs w:val="23"/>
        </w:rPr>
        <w:t>understimated</w:t>
      </w:r>
      <w:proofErr w:type="spellEnd"/>
      <w:r>
        <w:rPr>
          <w:rFonts w:ascii="Georgia" w:hAnsi="Georgia"/>
          <w:color w:val="333333"/>
          <w:sz w:val="23"/>
          <w:szCs w:val="23"/>
        </w:rPr>
        <w:t xml:space="preserve"> resources.</w:t>
      </w:r>
    </w:p>
    <w:p w:rsidR="003C52C6" w:rsidRDefault="003C52C6" w:rsidP="003C52C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System dynamics is a bit more recent. </w:t>
      </w:r>
      <w:proofErr w:type="spellStart"/>
      <w:r>
        <w:rPr>
          <w:rFonts w:ascii="Georgia" w:hAnsi="Georgia"/>
          <w:color w:val="333333"/>
          <w:sz w:val="23"/>
          <w:szCs w:val="23"/>
        </w:rPr>
        <w:t>It’'s</w:t>
      </w:r>
      <w:proofErr w:type="spellEnd"/>
      <w:r>
        <w:rPr>
          <w:rFonts w:ascii="Georgia" w:hAnsi="Georgia"/>
          <w:color w:val="333333"/>
          <w:sz w:val="23"/>
          <w:szCs w:val="23"/>
        </w:rPr>
        <w:t xml:space="preserve"> good for particularly calculating the changes in a system </w:t>
      </w:r>
      <w:proofErr w:type="spellStart"/>
      <w:r>
        <w:rPr>
          <w:rFonts w:ascii="Georgia" w:hAnsi="Georgia"/>
          <w:color w:val="333333"/>
          <w:sz w:val="23"/>
          <w:szCs w:val="23"/>
        </w:rPr>
        <w:t>fron</w:t>
      </w:r>
      <w:proofErr w:type="spellEnd"/>
      <w:r>
        <w:rPr>
          <w:rFonts w:ascii="Georgia" w:hAnsi="Georgia"/>
          <w:color w:val="333333"/>
          <w:sz w:val="23"/>
          <w:szCs w:val="23"/>
        </w:rPr>
        <w:t xml:space="preserve"> one condition to another with estimating flow in system. For example you can take a look at SIR models, spread of </w:t>
      </w:r>
      <w:proofErr w:type="spellStart"/>
      <w:r>
        <w:rPr>
          <w:rFonts w:ascii="Georgia" w:hAnsi="Georgia"/>
          <w:color w:val="333333"/>
          <w:sz w:val="23"/>
          <w:szCs w:val="23"/>
        </w:rPr>
        <w:t>desease</w:t>
      </w:r>
      <w:proofErr w:type="spellEnd"/>
      <w:r>
        <w:rPr>
          <w:rFonts w:ascii="Georgia" w:hAnsi="Georgia"/>
          <w:color w:val="333333"/>
          <w:sz w:val="23"/>
          <w:szCs w:val="23"/>
        </w:rPr>
        <w:t>. You can select different categories of people: unaffected, sick, under treatment and model the outbreak on population assuming different rates.</w:t>
      </w:r>
    </w:p>
    <w:p w:rsidR="003C52C6" w:rsidRDefault="003C52C6" w:rsidP="003C52C6">
      <w:pPr>
        <w:pStyle w:val="uiqtextpara"/>
        <w:spacing w:before="0" w:beforeAutospacing="0"/>
        <w:rPr>
          <w:rFonts w:ascii="Georgia" w:hAnsi="Georgia"/>
          <w:color w:val="333333"/>
          <w:sz w:val="23"/>
          <w:szCs w:val="23"/>
        </w:rPr>
      </w:pPr>
      <w:r>
        <w:rPr>
          <w:rFonts w:ascii="Georgia" w:hAnsi="Georgia"/>
          <w:color w:val="333333"/>
          <w:sz w:val="23"/>
          <w:szCs w:val="23"/>
        </w:rPr>
        <w:t xml:space="preserve">Agent based modeling is the most recent one and can be used for modeling somewhat unexpected (counterintuitive) behavior of individuals and see the overall impact on the system. For example you can model the behavior on individuals in emergencies, or you can model dispersion of </w:t>
      </w:r>
      <w:proofErr w:type="spellStart"/>
      <w:r>
        <w:rPr>
          <w:rFonts w:ascii="Georgia" w:hAnsi="Georgia"/>
          <w:color w:val="333333"/>
          <w:sz w:val="23"/>
          <w:szCs w:val="23"/>
        </w:rPr>
        <w:t>deaseases</w:t>
      </w:r>
      <w:proofErr w:type="spellEnd"/>
      <w:r>
        <w:rPr>
          <w:rFonts w:ascii="Georgia" w:hAnsi="Georgia"/>
          <w:color w:val="333333"/>
          <w:sz w:val="23"/>
          <w:szCs w:val="23"/>
        </w:rPr>
        <w:t xml:space="preserve"> like AIDS which highly depend on the behavior of individual people and less on the population at large. Hope that helps,</w:t>
      </w:r>
    </w:p>
    <w:p w:rsidR="008E4A10" w:rsidRDefault="008E4A10" w:rsidP="003C52C6">
      <w:pPr>
        <w:pStyle w:val="uiqtextpara"/>
        <w:spacing w:before="0" w:beforeAutospacing="0"/>
        <w:rPr>
          <w:rFonts w:ascii="Georgia" w:hAnsi="Georgia"/>
          <w:color w:val="333333"/>
          <w:sz w:val="23"/>
          <w:szCs w:val="23"/>
        </w:rPr>
      </w:pPr>
    </w:p>
    <w:p w:rsidR="008E4A10" w:rsidRDefault="008E4A10" w:rsidP="003C52C6">
      <w:pPr>
        <w:pStyle w:val="uiqtextpara"/>
        <w:spacing w:before="0" w:beforeAutospacing="0"/>
        <w:rPr>
          <w:rFonts w:ascii="Georgia" w:hAnsi="Georgia" w:hint="eastAsia"/>
          <w:color w:val="333333"/>
          <w:sz w:val="23"/>
          <w:szCs w:val="23"/>
        </w:rPr>
      </w:pPr>
      <w:bookmarkStart w:id="0" w:name="_GoBack"/>
      <w:bookmarkEnd w:id="0"/>
    </w:p>
    <w:p w:rsidR="00840DF3" w:rsidRPr="00840DF3" w:rsidRDefault="00840DF3" w:rsidP="00840DF3"/>
    <w:p w:rsidR="00256E53" w:rsidRPr="00256E53" w:rsidRDefault="00256E53" w:rsidP="00256E53"/>
    <w:sectPr w:rsidR="00256E53" w:rsidRPr="00256E53">
      <w:pgSz w:w="11906" w:h="16838"/>
      <w:pgMar w:top="1304" w:right="1106" w:bottom="1304" w:left="1106" w:header="851" w:footer="992" w:gutter="0"/>
      <w:cols w:space="720"/>
      <w:titlePg/>
      <w:docGrid w:type="lines" w:linePitch="3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DAD" w:rsidRDefault="007F6DAD" w:rsidP="00F14602">
      <w:r>
        <w:separator/>
      </w:r>
    </w:p>
  </w:endnote>
  <w:endnote w:type="continuationSeparator" w:id="0">
    <w:p w:rsidR="007F6DAD" w:rsidRDefault="007F6DAD" w:rsidP="00F14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DAD" w:rsidRDefault="007F6DAD" w:rsidP="00F14602">
      <w:r>
        <w:separator/>
      </w:r>
    </w:p>
  </w:footnote>
  <w:footnote w:type="continuationSeparator" w:id="0">
    <w:p w:rsidR="007F6DAD" w:rsidRDefault="007F6DAD" w:rsidP="00F14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FC6212"/>
    <w:multiLevelType w:val="singleLevel"/>
    <w:tmpl w:val="AFFC6212"/>
    <w:lvl w:ilvl="0">
      <w:start w:val="1"/>
      <w:numFmt w:val="decimal"/>
      <w:suff w:val="nothing"/>
      <w:lvlText w:val="（%1）"/>
      <w:lvlJc w:val="left"/>
    </w:lvl>
  </w:abstractNum>
  <w:abstractNum w:abstractNumId="1" w15:restartNumberingAfterBreak="0">
    <w:nsid w:val="62A58078"/>
    <w:multiLevelType w:val="singleLevel"/>
    <w:tmpl w:val="62A58078"/>
    <w:lvl w:ilvl="0">
      <w:start w:val="1"/>
      <w:numFmt w:val="decimal"/>
      <w:suff w:val="space"/>
      <w:lvlText w:val="%1."/>
      <w:lvlJc w:val="left"/>
    </w:lvl>
  </w:abstractNum>
  <w:abstractNum w:abstractNumId="2" w15:restartNumberingAfterBreak="0">
    <w:nsid w:val="66534ECC"/>
    <w:multiLevelType w:val="hybridMultilevel"/>
    <w:tmpl w:val="D6C2872A"/>
    <w:lvl w:ilvl="0" w:tplc="E9F629B0">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attachedTemplate r:id="rId1"/>
  <w:defaultTabStop w:val="420"/>
  <w:drawingGridVerticalSpacing w:val="165"/>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xsdp2xpsza0se9z5uxxtsh59x25dx9apxs&quot;&gt;文献资料&lt;record-ids&gt;&lt;item&gt;1051&lt;/item&gt;&lt;item&gt;1055&lt;/item&gt;&lt;item&gt;1725&lt;/item&gt;&lt;item&gt;1727&lt;/item&gt;&lt;item&gt;1730&lt;/item&gt;&lt;item&gt;1733&lt;/item&gt;&lt;item&gt;1734&lt;/item&gt;&lt;item&gt;1735&lt;/item&gt;&lt;item&gt;1737&lt;/item&gt;&lt;item&gt;1738&lt;/item&gt;&lt;item&gt;1739&lt;/item&gt;&lt;item&gt;1740&lt;/item&gt;&lt;item&gt;1741&lt;/item&gt;&lt;item&gt;1742&lt;/item&gt;&lt;item&gt;1743&lt;/item&gt;&lt;/record-ids&gt;&lt;/item&gt;&lt;/Libraries&gt;"/>
  </w:docVars>
  <w:rsids>
    <w:rsidRoot w:val="0030228A"/>
    <w:rsid w:val="00005504"/>
    <w:rsid w:val="000057B8"/>
    <w:rsid w:val="00007184"/>
    <w:rsid w:val="000106B0"/>
    <w:rsid w:val="00014F7B"/>
    <w:rsid w:val="00016566"/>
    <w:rsid w:val="00020CEB"/>
    <w:rsid w:val="000253D8"/>
    <w:rsid w:val="00030278"/>
    <w:rsid w:val="00031514"/>
    <w:rsid w:val="000331C5"/>
    <w:rsid w:val="00035769"/>
    <w:rsid w:val="00040E87"/>
    <w:rsid w:val="00041B1F"/>
    <w:rsid w:val="00043618"/>
    <w:rsid w:val="0004667F"/>
    <w:rsid w:val="000477CA"/>
    <w:rsid w:val="00047B8F"/>
    <w:rsid w:val="00051EEB"/>
    <w:rsid w:val="00052139"/>
    <w:rsid w:val="0005740B"/>
    <w:rsid w:val="00061A55"/>
    <w:rsid w:val="00063FF1"/>
    <w:rsid w:val="0006471A"/>
    <w:rsid w:val="000658C9"/>
    <w:rsid w:val="00071FAB"/>
    <w:rsid w:val="00073801"/>
    <w:rsid w:val="00073ECA"/>
    <w:rsid w:val="00073F4F"/>
    <w:rsid w:val="00077D5D"/>
    <w:rsid w:val="00083269"/>
    <w:rsid w:val="000947E2"/>
    <w:rsid w:val="00094C4C"/>
    <w:rsid w:val="000974A2"/>
    <w:rsid w:val="000A0058"/>
    <w:rsid w:val="000A2820"/>
    <w:rsid w:val="000A339F"/>
    <w:rsid w:val="000B1A5F"/>
    <w:rsid w:val="000B3033"/>
    <w:rsid w:val="000C4D95"/>
    <w:rsid w:val="000D3D93"/>
    <w:rsid w:val="000D47EC"/>
    <w:rsid w:val="000E2156"/>
    <w:rsid w:val="000F1534"/>
    <w:rsid w:val="000F6B26"/>
    <w:rsid w:val="001001FA"/>
    <w:rsid w:val="00103BD1"/>
    <w:rsid w:val="00105A2C"/>
    <w:rsid w:val="00105C4A"/>
    <w:rsid w:val="00110D3E"/>
    <w:rsid w:val="00112819"/>
    <w:rsid w:val="001146CF"/>
    <w:rsid w:val="00120C87"/>
    <w:rsid w:val="00123B28"/>
    <w:rsid w:val="001251D2"/>
    <w:rsid w:val="0013153C"/>
    <w:rsid w:val="001315AD"/>
    <w:rsid w:val="00131E08"/>
    <w:rsid w:val="00134188"/>
    <w:rsid w:val="00136575"/>
    <w:rsid w:val="001469AC"/>
    <w:rsid w:val="001475B2"/>
    <w:rsid w:val="001528BD"/>
    <w:rsid w:val="001539BA"/>
    <w:rsid w:val="00156DAB"/>
    <w:rsid w:val="0016212A"/>
    <w:rsid w:val="00162A7D"/>
    <w:rsid w:val="001641CB"/>
    <w:rsid w:val="001648D7"/>
    <w:rsid w:val="0017045F"/>
    <w:rsid w:val="00170FE4"/>
    <w:rsid w:val="00172A27"/>
    <w:rsid w:val="001828A7"/>
    <w:rsid w:val="00182D04"/>
    <w:rsid w:val="001840EE"/>
    <w:rsid w:val="001846B9"/>
    <w:rsid w:val="00184BDB"/>
    <w:rsid w:val="001965BB"/>
    <w:rsid w:val="001A2AAD"/>
    <w:rsid w:val="001A317D"/>
    <w:rsid w:val="001B0EC8"/>
    <w:rsid w:val="001B3166"/>
    <w:rsid w:val="001B3B0B"/>
    <w:rsid w:val="001C09A7"/>
    <w:rsid w:val="001C0DB8"/>
    <w:rsid w:val="001C6B84"/>
    <w:rsid w:val="001D00CE"/>
    <w:rsid w:val="001D0B76"/>
    <w:rsid w:val="001D1303"/>
    <w:rsid w:val="001D13D6"/>
    <w:rsid w:val="001D2331"/>
    <w:rsid w:val="001D4626"/>
    <w:rsid w:val="001D4C17"/>
    <w:rsid w:val="001D7279"/>
    <w:rsid w:val="001E4907"/>
    <w:rsid w:val="001F648F"/>
    <w:rsid w:val="001F6649"/>
    <w:rsid w:val="001F76FA"/>
    <w:rsid w:val="001F7A18"/>
    <w:rsid w:val="001F7E97"/>
    <w:rsid w:val="00201AD8"/>
    <w:rsid w:val="00203594"/>
    <w:rsid w:val="00207A6D"/>
    <w:rsid w:val="002169E3"/>
    <w:rsid w:val="00244D14"/>
    <w:rsid w:val="002506B3"/>
    <w:rsid w:val="0025124D"/>
    <w:rsid w:val="0025354A"/>
    <w:rsid w:val="0025381B"/>
    <w:rsid w:val="00256E53"/>
    <w:rsid w:val="0026118D"/>
    <w:rsid w:val="00263D85"/>
    <w:rsid w:val="00263E47"/>
    <w:rsid w:val="00265BFD"/>
    <w:rsid w:val="00267424"/>
    <w:rsid w:val="002709FD"/>
    <w:rsid w:val="00271D3C"/>
    <w:rsid w:val="0027709F"/>
    <w:rsid w:val="002778D9"/>
    <w:rsid w:val="00281E8B"/>
    <w:rsid w:val="00282EFB"/>
    <w:rsid w:val="00286DEC"/>
    <w:rsid w:val="002934A1"/>
    <w:rsid w:val="00293A32"/>
    <w:rsid w:val="00293EDC"/>
    <w:rsid w:val="00295AB3"/>
    <w:rsid w:val="002A20DD"/>
    <w:rsid w:val="002B1FBE"/>
    <w:rsid w:val="002B47EC"/>
    <w:rsid w:val="002B5DE3"/>
    <w:rsid w:val="002B5FA6"/>
    <w:rsid w:val="002C04D2"/>
    <w:rsid w:val="002C2784"/>
    <w:rsid w:val="002C2878"/>
    <w:rsid w:val="002C66D7"/>
    <w:rsid w:val="002D2754"/>
    <w:rsid w:val="002D46CF"/>
    <w:rsid w:val="002D63D8"/>
    <w:rsid w:val="002E075A"/>
    <w:rsid w:val="002E5968"/>
    <w:rsid w:val="002E5CB8"/>
    <w:rsid w:val="002F337A"/>
    <w:rsid w:val="0030228A"/>
    <w:rsid w:val="003068E7"/>
    <w:rsid w:val="003074E4"/>
    <w:rsid w:val="00311044"/>
    <w:rsid w:val="00314C7D"/>
    <w:rsid w:val="003203E7"/>
    <w:rsid w:val="00324C90"/>
    <w:rsid w:val="00326B96"/>
    <w:rsid w:val="003278BC"/>
    <w:rsid w:val="003300E6"/>
    <w:rsid w:val="003324B3"/>
    <w:rsid w:val="0033387F"/>
    <w:rsid w:val="00333A88"/>
    <w:rsid w:val="00334698"/>
    <w:rsid w:val="00335B90"/>
    <w:rsid w:val="00335C77"/>
    <w:rsid w:val="00340767"/>
    <w:rsid w:val="00340D77"/>
    <w:rsid w:val="0034231E"/>
    <w:rsid w:val="0034362B"/>
    <w:rsid w:val="003455A8"/>
    <w:rsid w:val="00345B28"/>
    <w:rsid w:val="003519A1"/>
    <w:rsid w:val="00356D9D"/>
    <w:rsid w:val="00360147"/>
    <w:rsid w:val="00360D00"/>
    <w:rsid w:val="00362900"/>
    <w:rsid w:val="003653BE"/>
    <w:rsid w:val="00367B7B"/>
    <w:rsid w:val="00370E6B"/>
    <w:rsid w:val="003718D8"/>
    <w:rsid w:val="00372DE3"/>
    <w:rsid w:val="003737D3"/>
    <w:rsid w:val="0037480E"/>
    <w:rsid w:val="00376CDE"/>
    <w:rsid w:val="00376D1E"/>
    <w:rsid w:val="00380320"/>
    <w:rsid w:val="003803F8"/>
    <w:rsid w:val="00386B26"/>
    <w:rsid w:val="00387C25"/>
    <w:rsid w:val="00393120"/>
    <w:rsid w:val="00394961"/>
    <w:rsid w:val="00394A23"/>
    <w:rsid w:val="00395B33"/>
    <w:rsid w:val="003972CA"/>
    <w:rsid w:val="003A1E5C"/>
    <w:rsid w:val="003A677F"/>
    <w:rsid w:val="003B55CA"/>
    <w:rsid w:val="003B7978"/>
    <w:rsid w:val="003C135D"/>
    <w:rsid w:val="003C39F4"/>
    <w:rsid w:val="003C3A08"/>
    <w:rsid w:val="003C3A24"/>
    <w:rsid w:val="003C3B42"/>
    <w:rsid w:val="003C3FB1"/>
    <w:rsid w:val="003C4450"/>
    <w:rsid w:val="003C52C6"/>
    <w:rsid w:val="003C7395"/>
    <w:rsid w:val="003D2543"/>
    <w:rsid w:val="003D4CF0"/>
    <w:rsid w:val="003D58F0"/>
    <w:rsid w:val="003E00FD"/>
    <w:rsid w:val="003E3F16"/>
    <w:rsid w:val="003F0023"/>
    <w:rsid w:val="003F1812"/>
    <w:rsid w:val="003F1A6D"/>
    <w:rsid w:val="003F2DC5"/>
    <w:rsid w:val="003F2DE3"/>
    <w:rsid w:val="003F62EC"/>
    <w:rsid w:val="003F7A0B"/>
    <w:rsid w:val="00401737"/>
    <w:rsid w:val="00401AA7"/>
    <w:rsid w:val="00405743"/>
    <w:rsid w:val="00405EBC"/>
    <w:rsid w:val="00407AD5"/>
    <w:rsid w:val="004137EF"/>
    <w:rsid w:val="00416DB4"/>
    <w:rsid w:val="00421C2C"/>
    <w:rsid w:val="00424466"/>
    <w:rsid w:val="004251D4"/>
    <w:rsid w:val="00425562"/>
    <w:rsid w:val="00426464"/>
    <w:rsid w:val="00434000"/>
    <w:rsid w:val="00435E94"/>
    <w:rsid w:val="00435EF6"/>
    <w:rsid w:val="004400D7"/>
    <w:rsid w:val="004411B3"/>
    <w:rsid w:val="00446B2F"/>
    <w:rsid w:val="00450D42"/>
    <w:rsid w:val="004511E7"/>
    <w:rsid w:val="00451292"/>
    <w:rsid w:val="004546E7"/>
    <w:rsid w:val="0045737D"/>
    <w:rsid w:val="004607CC"/>
    <w:rsid w:val="00462200"/>
    <w:rsid w:val="004639AC"/>
    <w:rsid w:val="00463EAB"/>
    <w:rsid w:val="004647D5"/>
    <w:rsid w:val="00467768"/>
    <w:rsid w:val="00474EE6"/>
    <w:rsid w:val="0047701F"/>
    <w:rsid w:val="00481955"/>
    <w:rsid w:val="00483A9B"/>
    <w:rsid w:val="00486A37"/>
    <w:rsid w:val="0049384C"/>
    <w:rsid w:val="00494BAE"/>
    <w:rsid w:val="00495B2E"/>
    <w:rsid w:val="004A09AC"/>
    <w:rsid w:val="004A13FC"/>
    <w:rsid w:val="004A1A10"/>
    <w:rsid w:val="004A63E5"/>
    <w:rsid w:val="004A7059"/>
    <w:rsid w:val="004A71AD"/>
    <w:rsid w:val="004B457E"/>
    <w:rsid w:val="004C00EB"/>
    <w:rsid w:val="004C0220"/>
    <w:rsid w:val="004C2AD9"/>
    <w:rsid w:val="004C36DF"/>
    <w:rsid w:val="004C5B72"/>
    <w:rsid w:val="004C700C"/>
    <w:rsid w:val="004C7533"/>
    <w:rsid w:val="004C7DF3"/>
    <w:rsid w:val="004D13CF"/>
    <w:rsid w:val="004E1E08"/>
    <w:rsid w:val="004E2026"/>
    <w:rsid w:val="004F1778"/>
    <w:rsid w:val="004F4DB1"/>
    <w:rsid w:val="004F6981"/>
    <w:rsid w:val="00500680"/>
    <w:rsid w:val="0050093B"/>
    <w:rsid w:val="00501D94"/>
    <w:rsid w:val="00502D05"/>
    <w:rsid w:val="0050594A"/>
    <w:rsid w:val="00505E3E"/>
    <w:rsid w:val="00510AAD"/>
    <w:rsid w:val="005110AE"/>
    <w:rsid w:val="00512142"/>
    <w:rsid w:val="0051228D"/>
    <w:rsid w:val="00515C24"/>
    <w:rsid w:val="005166C8"/>
    <w:rsid w:val="00516D40"/>
    <w:rsid w:val="0052085D"/>
    <w:rsid w:val="00527B77"/>
    <w:rsid w:val="00533889"/>
    <w:rsid w:val="00535F25"/>
    <w:rsid w:val="00537F17"/>
    <w:rsid w:val="005405A3"/>
    <w:rsid w:val="005405AE"/>
    <w:rsid w:val="00540C04"/>
    <w:rsid w:val="00540F33"/>
    <w:rsid w:val="005438B2"/>
    <w:rsid w:val="00546FDA"/>
    <w:rsid w:val="0055027C"/>
    <w:rsid w:val="005516F8"/>
    <w:rsid w:val="0056082C"/>
    <w:rsid w:val="00561873"/>
    <w:rsid w:val="00562839"/>
    <w:rsid w:val="005712CD"/>
    <w:rsid w:val="005769E2"/>
    <w:rsid w:val="00577417"/>
    <w:rsid w:val="005776FC"/>
    <w:rsid w:val="005808A8"/>
    <w:rsid w:val="00583105"/>
    <w:rsid w:val="005848F1"/>
    <w:rsid w:val="005870BA"/>
    <w:rsid w:val="00587AEA"/>
    <w:rsid w:val="005908F5"/>
    <w:rsid w:val="00593C2A"/>
    <w:rsid w:val="00594B5D"/>
    <w:rsid w:val="005A14B7"/>
    <w:rsid w:val="005A6FB2"/>
    <w:rsid w:val="005B40BF"/>
    <w:rsid w:val="005B57FF"/>
    <w:rsid w:val="005C54DC"/>
    <w:rsid w:val="005D338B"/>
    <w:rsid w:val="005D5629"/>
    <w:rsid w:val="005E1AE9"/>
    <w:rsid w:val="005E4840"/>
    <w:rsid w:val="005E5C78"/>
    <w:rsid w:val="005F13B1"/>
    <w:rsid w:val="005F20A2"/>
    <w:rsid w:val="005F619B"/>
    <w:rsid w:val="006037BA"/>
    <w:rsid w:val="00604E50"/>
    <w:rsid w:val="0060680F"/>
    <w:rsid w:val="006256EE"/>
    <w:rsid w:val="00626EE4"/>
    <w:rsid w:val="00631A31"/>
    <w:rsid w:val="00636266"/>
    <w:rsid w:val="0064473E"/>
    <w:rsid w:val="00646BC2"/>
    <w:rsid w:val="0064735E"/>
    <w:rsid w:val="00655F98"/>
    <w:rsid w:val="0065670C"/>
    <w:rsid w:val="006611DF"/>
    <w:rsid w:val="00661DCB"/>
    <w:rsid w:val="00661E7B"/>
    <w:rsid w:val="006655E1"/>
    <w:rsid w:val="006660DA"/>
    <w:rsid w:val="00671B1A"/>
    <w:rsid w:val="006818C2"/>
    <w:rsid w:val="00682568"/>
    <w:rsid w:val="00682574"/>
    <w:rsid w:val="00683597"/>
    <w:rsid w:val="0068602E"/>
    <w:rsid w:val="00687F8C"/>
    <w:rsid w:val="00693643"/>
    <w:rsid w:val="006950B2"/>
    <w:rsid w:val="006A044F"/>
    <w:rsid w:val="006A078C"/>
    <w:rsid w:val="006A62AF"/>
    <w:rsid w:val="006A7522"/>
    <w:rsid w:val="006B0113"/>
    <w:rsid w:val="006B172A"/>
    <w:rsid w:val="006B45A4"/>
    <w:rsid w:val="006C064B"/>
    <w:rsid w:val="006C100F"/>
    <w:rsid w:val="006C5E0C"/>
    <w:rsid w:val="006C644C"/>
    <w:rsid w:val="006C7CA7"/>
    <w:rsid w:val="006D15F4"/>
    <w:rsid w:val="006D3F06"/>
    <w:rsid w:val="006D4834"/>
    <w:rsid w:val="006D7584"/>
    <w:rsid w:val="006E0773"/>
    <w:rsid w:val="006E553E"/>
    <w:rsid w:val="006F2D1D"/>
    <w:rsid w:val="006F3AB5"/>
    <w:rsid w:val="006F6350"/>
    <w:rsid w:val="006F65F6"/>
    <w:rsid w:val="007025CF"/>
    <w:rsid w:val="0071646E"/>
    <w:rsid w:val="00720F7F"/>
    <w:rsid w:val="00722175"/>
    <w:rsid w:val="00727132"/>
    <w:rsid w:val="00735CBA"/>
    <w:rsid w:val="007365A6"/>
    <w:rsid w:val="007424DB"/>
    <w:rsid w:val="0074345B"/>
    <w:rsid w:val="00743DC4"/>
    <w:rsid w:val="0074753A"/>
    <w:rsid w:val="00754E55"/>
    <w:rsid w:val="00755606"/>
    <w:rsid w:val="00755865"/>
    <w:rsid w:val="00757D47"/>
    <w:rsid w:val="0076205A"/>
    <w:rsid w:val="00762EC9"/>
    <w:rsid w:val="00766DF3"/>
    <w:rsid w:val="0076772B"/>
    <w:rsid w:val="00773FC4"/>
    <w:rsid w:val="00775300"/>
    <w:rsid w:val="00775B3C"/>
    <w:rsid w:val="00777A4E"/>
    <w:rsid w:val="00780430"/>
    <w:rsid w:val="00780944"/>
    <w:rsid w:val="007867DB"/>
    <w:rsid w:val="00791344"/>
    <w:rsid w:val="007925BB"/>
    <w:rsid w:val="00792BD9"/>
    <w:rsid w:val="00793B8E"/>
    <w:rsid w:val="007956AD"/>
    <w:rsid w:val="007A297E"/>
    <w:rsid w:val="007A2D5D"/>
    <w:rsid w:val="007A4049"/>
    <w:rsid w:val="007A417D"/>
    <w:rsid w:val="007A41E2"/>
    <w:rsid w:val="007A6A12"/>
    <w:rsid w:val="007A7510"/>
    <w:rsid w:val="007B0EBC"/>
    <w:rsid w:val="007B4A89"/>
    <w:rsid w:val="007C06B9"/>
    <w:rsid w:val="007C67CF"/>
    <w:rsid w:val="007D053C"/>
    <w:rsid w:val="007D0BD9"/>
    <w:rsid w:val="007E0202"/>
    <w:rsid w:val="007E0234"/>
    <w:rsid w:val="007E0915"/>
    <w:rsid w:val="007E1E21"/>
    <w:rsid w:val="007E608F"/>
    <w:rsid w:val="007E745C"/>
    <w:rsid w:val="007F5D69"/>
    <w:rsid w:val="007F6286"/>
    <w:rsid w:val="007F6DAD"/>
    <w:rsid w:val="008031C6"/>
    <w:rsid w:val="00812A9C"/>
    <w:rsid w:val="00815207"/>
    <w:rsid w:val="00815CC8"/>
    <w:rsid w:val="0082485A"/>
    <w:rsid w:val="00831886"/>
    <w:rsid w:val="008318F0"/>
    <w:rsid w:val="00832652"/>
    <w:rsid w:val="008332BE"/>
    <w:rsid w:val="00840DF3"/>
    <w:rsid w:val="00843448"/>
    <w:rsid w:val="00846637"/>
    <w:rsid w:val="00850C3C"/>
    <w:rsid w:val="00856C5F"/>
    <w:rsid w:val="0085730F"/>
    <w:rsid w:val="00862CB2"/>
    <w:rsid w:val="00867E32"/>
    <w:rsid w:val="00874137"/>
    <w:rsid w:val="008771CF"/>
    <w:rsid w:val="00877E25"/>
    <w:rsid w:val="008864C8"/>
    <w:rsid w:val="00895A57"/>
    <w:rsid w:val="008A0A06"/>
    <w:rsid w:val="008A7104"/>
    <w:rsid w:val="008C511D"/>
    <w:rsid w:val="008D0A29"/>
    <w:rsid w:val="008E028D"/>
    <w:rsid w:val="008E4A10"/>
    <w:rsid w:val="008E5EBD"/>
    <w:rsid w:val="008E6285"/>
    <w:rsid w:val="008F1BF3"/>
    <w:rsid w:val="008F29A0"/>
    <w:rsid w:val="008F4DF4"/>
    <w:rsid w:val="008F7760"/>
    <w:rsid w:val="00902B77"/>
    <w:rsid w:val="0090441B"/>
    <w:rsid w:val="00923D95"/>
    <w:rsid w:val="009263FD"/>
    <w:rsid w:val="00926B03"/>
    <w:rsid w:val="00932734"/>
    <w:rsid w:val="00933E6B"/>
    <w:rsid w:val="0093533B"/>
    <w:rsid w:val="00940C08"/>
    <w:rsid w:val="009410D8"/>
    <w:rsid w:val="009413A7"/>
    <w:rsid w:val="00951AEE"/>
    <w:rsid w:val="00961914"/>
    <w:rsid w:val="0097170A"/>
    <w:rsid w:val="00973E3C"/>
    <w:rsid w:val="00976E9D"/>
    <w:rsid w:val="00980897"/>
    <w:rsid w:val="009824DE"/>
    <w:rsid w:val="00982BBC"/>
    <w:rsid w:val="00982C42"/>
    <w:rsid w:val="009914A1"/>
    <w:rsid w:val="009932EF"/>
    <w:rsid w:val="00993D4D"/>
    <w:rsid w:val="009950BE"/>
    <w:rsid w:val="009A3823"/>
    <w:rsid w:val="009A38FE"/>
    <w:rsid w:val="009A59FF"/>
    <w:rsid w:val="009A5E8A"/>
    <w:rsid w:val="009A74AD"/>
    <w:rsid w:val="009B0623"/>
    <w:rsid w:val="009B2398"/>
    <w:rsid w:val="009B40D1"/>
    <w:rsid w:val="009B655A"/>
    <w:rsid w:val="009B77FA"/>
    <w:rsid w:val="009B7B44"/>
    <w:rsid w:val="009B7B46"/>
    <w:rsid w:val="009C003C"/>
    <w:rsid w:val="009C2EB5"/>
    <w:rsid w:val="009C38E5"/>
    <w:rsid w:val="009C6C23"/>
    <w:rsid w:val="009D2AD9"/>
    <w:rsid w:val="009D341D"/>
    <w:rsid w:val="009D5BB8"/>
    <w:rsid w:val="009D777F"/>
    <w:rsid w:val="009D78C9"/>
    <w:rsid w:val="009E074D"/>
    <w:rsid w:val="009E1096"/>
    <w:rsid w:val="009E3D29"/>
    <w:rsid w:val="009F16E6"/>
    <w:rsid w:val="009F72B7"/>
    <w:rsid w:val="00A03871"/>
    <w:rsid w:val="00A04ADE"/>
    <w:rsid w:val="00A05813"/>
    <w:rsid w:val="00A064B0"/>
    <w:rsid w:val="00A2490A"/>
    <w:rsid w:val="00A254F9"/>
    <w:rsid w:val="00A260ED"/>
    <w:rsid w:val="00A272F0"/>
    <w:rsid w:val="00A2799A"/>
    <w:rsid w:val="00A32933"/>
    <w:rsid w:val="00A32C89"/>
    <w:rsid w:val="00A333AB"/>
    <w:rsid w:val="00A3687C"/>
    <w:rsid w:val="00A4041B"/>
    <w:rsid w:val="00A4081E"/>
    <w:rsid w:val="00A40884"/>
    <w:rsid w:val="00A44F3F"/>
    <w:rsid w:val="00A4594E"/>
    <w:rsid w:val="00A47C17"/>
    <w:rsid w:val="00A500D1"/>
    <w:rsid w:val="00A54605"/>
    <w:rsid w:val="00A57CAE"/>
    <w:rsid w:val="00A60A2E"/>
    <w:rsid w:val="00A60F85"/>
    <w:rsid w:val="00A6134F"/>
    <w:rsid w:val="00A627A6"/>
    <w:rsid w:val="00A635FA"/>
    <w:rsid w:val="00A7011D"/>
    <w:rsid w:val="00A7047B"/>
    <w:rsid w:val="00A72B58"/>
    <w:rsid w:val="00A7670B"/>
    <w:rsid w:val="00A76BCF"/>
    <w:rsid w:val="00A81EC8"/>
    <w:rsid w:val="00A84A2E"/>
    <w:rsid w:val="00A86A8F"/>
    <w:rsid w:val="00A938AC"/>
    <w:rsid w:val="00A974C8"/>
    <w:rsid w:val="00AA0A27"/>
    <w:rsid w:val="00AA0FE1"/>
    <w:rsid w:val="00AA23FF"/>
    <w:rsid w:val="00AA4062"/>
    <w:rsid w:val="00AA419B"/>
    <w:rsid w:val="00AA5D88"/>
    <w:rsid w:val="00AA5EE6"/>
    <w:rsid w:val="00AA796E"/>
    <w:rsid w:val="00AC3234"/>
    <w:rsid w:val="00AC5533"/>
    <w:rsid w:val="00AD482E"/>
    <w:rsid w:val="00AD5CBF"/>
    <w:rsid w:val="00AD7620"/>
    <w:rsid w:val="00AE025B"/>
    <w:rsid w:val="00AE0C67"/>
    <w:rsid w:val="00AE144A"/>
    <w:rsid w:val="00AE637A"/>
    <w:rsid w:val="00AE6415"/>
    <w:rsid w:val="00AE6527"/>
    <w:rsid w:val="00AE66D2"/>
    <w:rsid w:val="00AE6BB8"/>
    <w:rsid w:val="00AF16F3"/>
    <w:rsid w:val="00AF25E0"/>
    <w:rsid w:val="00B01677"/>
    <w:rsid w:val="00B019F2"/>
    <w:rsid w:val="00B039B6"/>
    <w:rsid w:val="00B0480C"/>
    <w:rsid w:val="00B05D49"/>
    <w:rsid w:val="00B149E2"/>
    <w:rsid w:val="00B179F9"/>
    <w:rsid w:val="00B17DB5"/>
    <w:rsid w:val="00B230DE"/>
    <w:rsid w:val="00B31020"/>
    <w:rsid w:val="00B33577"/>
    <w:rsid w:val="00B35D70"/>
    <w:rsid w:val="00B361EC"/>
    <w:rsid w:val="00B36EC4"/>
    <w:rsid w:val="00B418B7"/>
    <w:rsid w:val="00B44CEB"/>
    <w:rsid w:val="00B46C46"/>
    <w:rsid w:val="00B5140A"/>
    <w:rsid w:val="00B51677"/>
    <w:rsid w:val="00B55B83"/>
    <w:rsid w:val="00B57A34"/>
    <w:rsid w:val="00B600B3"/>
    <w:rsid w:val="00B63EB8"/>
    <w:rsid w:val="00B66243"/>
    <w:rsid w:val="00B66CF0"/>
    <w:rsid w:val="00B7416B"/>
    <w:rsid w:val="00B754A6"/>
    <w:rsid w:val="00B76F89"/>
    <w:rsid w:val="00B80B72"/>
    <w:rsid w:val="00B8187C"/>
    <w:rsid w:val="00B8564A"/>
    <w:rsid w:val="00B9260D"/>
    <w:rsid w:val="00B96431"/>
    <w:rsid w:val="00BA064E"/>
    <w:rsid w:val="00BA65F1"/>
    <w:rsid w:val="00BA7121"/>
    <w:rsid w:val="00BB37EE"/>
    <w:rsid w:val="00BB3F89"/>
    <w:rsid w:val="00BB4587"/>
    <w:rsid w:val="00BC3325"/>
    <w:rsid w:val="00BD0870"/>
    <w:rsid w:val="00BD54F2"/>
    <w:rsid w:val="00BD603A"/>
    <w:rsid w:val="00BE1A19"/>
    <w:rsid w:val="00BE5821"/>
    <w:rsid w:val="00BE64C2"/>
    <w:rsid w:val="00BF2A0B"/>
    <w:rsid w:val="00BF615E"/>
    <w:rsid w:val="00C0074E"/>
    <w:rsid w:val="00C00DB6"/>
    <w:rsid w:val="00C075F8"/>
    <w:rsid w:val="00C116E9"/>
    <w:rsid w:val="00C22705"/>
    <w:rsid w:val="00C32833"/>
    <w:rsid w:val="00C32D40"/>
    <w:rsid w:val="00C455D7"/>
    <w:rsid w:val="00C510C4"/>
    <w:rsid w:val="00C514A9"/>
    <w:rsid w:val="00C538C4"/>
    <w:rsid w:val="00C571F2"/>
    <w:rsid w:val="00C659BF"/>
    <w:rsid w:val="00C713A2"/>
    <w:rsid w:val="00C81D18"/>
    <w:rsid w:val="00C86B81"/>
    <w:rsid w:val="00C876B7"/>
    <w:rsid w:val="00C90117"/>
    <w:rsid w:val="00C94C18"/>
    <w:rsid w:val="00C9657D"/>
    <w:rsid w:val="00CA0431"/>
    <w:rsid w:val="00CA3A10"/>
    <w:rsid w:val="00CA6E2B"/>
    <w:rsid w:val="00CB0C3D"/>
    <w:rsid w:val="00CB3D83"/>
    <w:rsid w:val="00CC53DD"/>
    <w:rsid w:val="00CC6085"/>
    <w:rsid w:val="00CD005A"/>
    <w:rsid w:val="00CD1034"/>
    <w:rsid w:val="00CD6E8A"/>
    <w:rsid w:val="00CE2C8B"/>
    <w:rsid w:val="00CE3ED8"/>
    <w:rsid w:val="00CE7175"/>
    <w:rsid w:val="00CF7CA0"/>
    <w:rsid w:val="00D0065F"/>
    <w:rsid w:val="00D0457C"/>
    <w:rsid w:val="00D10301"/>
    <w:rsid w:val="00D10D91"/>
    <w:rsid w:val="00D10E75"/>
    <w:rsid w:val="00D20F63"/>
    <w:rsid w:val="00D23005"/>
    <w:rsid w:val="00D30037"/>
    <w:rsid w:val="00D309A3"/>
    <w:rsid w:val="00D312AC"/>
    <w:rsid w:val="00D33A41"/>
    <w:rsid w:val="00D36A75"/>
    <w:rsid w:val="00D41CB5"/>
    <w:rsid w:val="00D46478"/>
    <w:rsid w:val="00D47DDC"/>
    <w:rsid w:val="00D47F85"/>
    <w:rsid w:val="00D50EA2"/>
    <w:rsid w:val="00D522C0"/>
    <w:rsid w:val="00D5295D"/>
    <w:rsid w:val="00D54CAF"/>
    <w:rsid w:val="00D54F41"/>
    <w:rsid w:val="00D55367"/>
    <w:rsid w:val="00D55959"/>
    <w:rsid w:val="00D55D25"/>
    <w:rsid w:val="00D649B9"/>
    <w:rsid w:val="00D809E8"/>
    <w:rsid w:val="00D82DBE"/>
    <w:rsid w:val="00D8540F"/>
    <w:rsid w:val="00D8688E"/>
    <w:rsid w:val="00D9082E"/>
    <w:rsid w:val="00D91019"/>
    <w:rsid w:val="00D9223C"/>
    <w:rsid w:val="00D928D3"/>
    <w:rsid w:val="00D976ED"/>
    <w:rsid w:val="00DA2373"/>
    <w:rsid w:val="00DA2D8F"/>
    <w:rsid w:val="00DA492C"/>
    <w:rsid w:val="00DA679E"/>
    <w:rsid w:val="00DB0BF1"/>
    <w:rsid w:val="00DB17F4"/>
    <w:rsid w:val="00DB3CA0"/>
    <w:rsid w:val="00DC1FB2"/>
    <w:rsid w:val="00DC3CD1"/>
    <w:rsid w:val="00DC535F"/>
    <w:rsid w:val="00DC571E"/>
    <w:rsid w:val="00DC707A"/>
    <w:rsid w:val="00DD0A26"/>
    <w:rsid w:val="00DD2B7E"/>
    <w:rsid w:val="00DD2F7E"/>
    <w:rsid w:val="00DD7145"/>
    <w:rsid w:val="00DE3D00"/>
    <w:rsid w:val="00DE4208"/>
    <w:rsid w:val="00DE5359"/>
    <w:rsid w:val="00DE5DE5"/>
    <w:rsid w:val="00DF007D"/>
    <w:rsid w:val="00DF200C"/>
    <w:rsid w:val="00DF3A5C"/>
    <w:rsid w:val="00DF724D"/>
    <w:rsid w:val="00E03449"/>
    <w:rsid w:val="00E0762C"/>
    <w:rsid w:val="00E07E07"/>
    <w:rsid w:val="00E119DB"/>
    <w:rsid w:val="00E11EBA"/>
    <w:rsid w:val="00E1212C"/>
    <w:rsid w:val="00E128A0"/>
    <w:rsid w:val="00E13C29"/>
    <w:rsid w:val="00E1577C"/>
    <w:rsid w:val="00E22164"/>
    <w:rsid w:val="00E2337E"/>
    <w:rsid w:val="00E25ADF"/>
    <w:rsid w:val="00E314BF"/>
    <w:rsid w:val="00E342AF"/>
    <w:rsid w:val="00E36218"/>
    <w:rsid w:val="00E40419"/>
    <w:rsid w:val="00E425D9"/>
    <w:rsid w:val="00E44283"/>
    <w:rsid w:val="00E45A7A"/>
    <w:rsid w:val="00E46E85"/>
    <w:rsid w:val="00E53B6C"/>
    <w:rsid w:val="00E6337E"/>
    <w:rsid w:val="00E660CA"/>
    <w:rsid w:val="00E661CD"/>
    <w:rsid w:val="00E668B1"/>
    <w:rsid w:val="00E67353"/>
    <w:rsid w:val="00E70FE6"/>
    <w:rsid w:val="00E71F32"/>
    <w:rsid w:val="00E80858"/>
    <w:rsid w:val="00E8713D"/>
    <w:rsid w:val="00E87675"/>
    <w:rsid w:val="00E93938"/>
    <w:rsid w:val="00E960E0"/>
    <w:rsid w:val="00E96D64"/>
    <w:rsid w:val="00E97D29"/>
    <w:rsid w:val="00EA02B5"/>
    <w:rsid w:val="00EA5573"/>
    <w:rsid w:val="00EB0E8E"/>
    <w:rsid w:val="00EB5048"/>
    <w:rsid w:val="00EC2FC6"/>
    <w:rsid w:val="00EC3E74"/>
    <w:rsid w:val="00EC62FB"/>
    <w:rsid w:val="00EC68AA"/>
    <w:rsid w:val="00EC6F0B"/>
    <w:rsid w:val="00ED0BA4"/>
    <w:rsid w:val="00ED1437"/>
    <w:rsid w:val="00ED1BA2"/>
    <w:rsid w:val="00ED274A"/>
    <w:rsid w:val="00ED559F"/>
    <w:rsid w:val="00EE0A8A"/>
    <w:rsid w:val="00EE4A7C"/>
    <w:rsid w:val="00EE52DD"/>
    <w:rsid w:val="00EF247B"/>
    <w:rsid w:val="00EF2C61"/>
    <w:rsid w:val="00EF5C8D"/>
    <w:rsid w:val="00EF5EFF"/>
    <w:rsid w:val="00F00300"/>
    <w:rsid w:val="00F05FED"/>
    <w:rsid w:val="00F06311"/>
    <w:rsid w:val="00F06E1F"/>
    <w:rsid w:val="00F11208"/>
    <w:rsid w:val="00F14602"/>
    <w:rsid w:val="00F1788C"/>
    <w:rsid w:val="00F2022C"/>
    <w:rsid w:val="00F23641"/>
    <w:rsid w:val="00F23DB8"/>
    <w:rsid w:val="00F24B5B"/>
    <w:rsid w:val="00F31ECB"/>
    <w:rsid w:val="00F348DA"/>
    <w:rsid w:val="00F36FE6"/>
    <w:rsid w:val="00F4129D"/>
    <w:rsid w:val="00F41DEA"/>
    <w:rsid w:val="00F553C4"/>
    <w:rsid w:val="00F56234"/>
    <w:rsid w:val="00F5741C"/>
    <w:rsid w:val="00F57F4E"/>
    <w:rsid w:val="00F61ABA"/>
    <w:rsid w:val="00F72AAD"/>
    <w:rsid w:val="00F72D0C"/>
    <w:rsid w:val="00F730C3"/>
    <w:rsid w:val="00F7347F"/>
    <w:rsid w:val="00F75084"/>
    <w:rsid w:val="00F76C79"/>
    <w:rsid w:val="00F774B8"/>
    <w:rsid w:val="00F818CF"/>
    <w:rsid w:val="00F84786"/>
    <w:rsid w:val="00F85530"/>
    <w:rsid w:val="00F93E0A"/>
    <w:rsid w:val="00F94EA2"/>
    <w:rsid w:val="00FA0F74"/>
    <w:rsid w:val="00FA1A4B"/>
    <w:rsid w:val="00FA32DB"/>
    <w:rsid w:val="00FB1852"/>
    <w:rsid w:val="00FB4747"/>
    <w:rsid w:val="00FC05AB"/>
    <w:rsid w:val="00FC0728"/>
    <w:rsid w:val="00FC19EC"/>
    <w:rsid w:val="00FC5198"/>
    <w:rsid w:val="00FC5B20"/>
    <w:rsid w:val="00FC722D"/>
    <w:rsid w:val="00FC751C"/>
    <w:rsid w:val="00FD067E"/>
    <w:rsid w:val="00FD28EE"/>
    <w:rsid w:val="00FD4CAB"/>
    <w:rsid w:val="00FE2046"/>
    <w:rsid w:val="00FE4757"/>
    <w:rsid w:val="00FE494D"/>
    <w:rsid w:val="00FE6AAE"/>
    <w:rsid w:val="00FE76B2"/>
    <w:rsid w:val="00FE7BBC"/>
    <w:rsid w:val="00FF0690"/>
    <w:rsid w:val="00FF41A4"/>
    <w:rsid w:val="011669EB"/>
    <w:rsid w:val="017810AA"/>
    <w:rsid w:val="01AC5E2C"/>
    <w:rsid w:val="01E32157"/>
    <w:rsid w:val="01E813D1"/>
    <w:rsid w:val="01EA4250"/>
    <w:rsid w:val="020F78C3"/>
    <w:rsid w:val="021F4A3C"/>
    <w:rsid w:val="0241462A"/>
    <w:rsid w:val="028F3DAC"/>
    <w:rsid w:val="02A277CF"/>
    <w:rsid w:val="02AB08CB"/>
    <w:rsid w:val="02E11A1D"/>
    <w:rsid w:val="02EE5BE1"/>
    <w:rsid w:val="032A25C8"/>
    <w:rsid w:val="03652B58"/>
    <w:rsid w:val="03AB16E4"/>
    <w:rsid w:val="03AF387B"/>
    <w:rsid w:val="03E952DB"/>
    <w:rsid w:val="03F36D3C"/>
    <w:rsid w:val="04040198"/>
    <w:rsid w:val="040809C4"/>
    <w:rsid w:val="040B43D2"/>
    <w:rsid w:val="040F6BAA"/>
    <w:rsid w:val="04494B2F"/>
    <w:rsid w:val="045855C2"/>
    <w:rsid w:val="045F626B"/>
    <w:rsid w:val="04921E21"/>
    <w:rsid w:val="04B310A5"/>
    <w:rsid w:val="04CE53A9"/>
    <w:rsid w:val="05102845"/>
    <w:rsid w:val="05150587"/>
    <w:rsid w:val="05403789"/>
    <w:rsid w:val="05464D98"/>
    <w:rsid w:val="05552B46"/>
    <w:rsid w:val="0564159E"/>
    <w:rsid w:val="05B40DE7"/>
    <w:rsid w:val="05CC0E39"/>
    <w:rsid w:val="05CF3173"/>
    <w:rsid w:val="05E919DA"/>
    <w:rsid w:val="061E285A"/>
    <w:rsid w:val="063E5E0E"/>
    <w:rsid w:val="064649F2"/>
    <w:rsid w:val="067D1C7B"/>
    <w:rsid w:val="06B2028C"/>
    <w:rsid w:val="06B33A89"/>
    <w:rsid w:val="06BF1498"/>
    <w:rsid w:val="06FF05D6"/>
    <w:rsid w:val="07210F41"/>
    <w:rsid w:val="073E0943"/>
    <w:rsid w:val="0790770B"/>
    <w:rsid w:val="07F44B79"/>
    <w:rsid w:val="07F81480"/>
    <w:rsid w:val="08280B53"/>
    <w:rsid w:val="084A0AD9"/>
    <w:rsid w:val="08516E20"/>
    <w:rsid w:val="089012D4"/>
    <w:rsid w:val="089B1E21"/>
    <w:rsid w:val="08B006AB"/>
    <w:rsid w:val="08CD58B3"/>
    <w:rsid w:val="08E513E3"/>
    <w:rsid w:val="08EE2723"/>
    <w:rsid w:val="09066879"/>
    <w:rsid w:val="09173A4B"/>
    <w:rsid w:val="092415F1"/>
    <w:rsid w:val="094B7998"/>
    <w:rsid w:val="09663E9B"/>
    <w:rsid w:val="09B914FC"/>
    <w:rsid w:val="0A11007C"/>
    <w:rsid w:val="0A2F7704"/>
    <w:rsid w:val="0A4B4DFB"/>
    <w:rsid w:val="0A645673"/>
    <w:rsid w:val="0A7B65A2"/>
    <w:rsid w:val="0AB425B5"/>
    <w:rsid w:val="0ACD0770"/>
    <w:rsid w:val="0AEE7F74"/>
    <w:rsid w:val="0B357FD8"/>
    <w:rsid w:val="0B4D453D"/>
    <w:rsid w:val="0B562BE6"/>
    <w:rsid w:val="0B903B1E"/>
    <w:rsid w:val="0BAA07B4"/>
    <w:rsid w:val="0BB51601"/>
    <w:rsid w:val="0BDF5787"/>
    <w:rsid w:val="0C2C5077"/>
    <w:rsid w:val="0C436648"/>
    <w:rsid w:val="0C621223"/>
    <w:rsid w:val="0CBD64D8"/>
    <w:rsid w:val="0CCE403B"/>
    <w:rsid w:val="0D347E2F"/>
    <w:rsid w:val="0D5C6CAA"/>
    <w:rsid w:val="0D784046"/>
    <w:rsid w:val="0D8259D3"/>
    <w:rsid w:val="0DAC3058"/>
    <w:rsid w:val="0E2C29C3"/>
    <w:rsid w:val="0E3F4678"/>
    <w:rsid w:val="0E512700"/>
    <w:rsid w:val="0E7705E0"/>
    <w:rsid w:val="0E844139"/>
    <w:rsid w:val="0E8B1037"/>
    <w:rsid w:val="0EAE40BC"/>
    <w:rsid w:val="0EB62D66"/>
    <w:rsid w:val="0EC03CE6"/>
    <w:rsid w:val="0ED96772"/>
    <w:rsid w:val="0EEE1F69"/>
    <w:rsid w:val="0EF56F24"/>
    <w:rsid w:val="0F024913"/>
    <w:rsid w:val="0F23478E"/>
    <w:rsid w:val="0F356633"/>
    <w:rsid w:val="0F3B38E7"/>
    <w:rsid w:val="0F6560FE"/>
    <w:rsid w:val="0FF72F95"/>
    <w:rsid w:val="0FFC21D6"/>
    <w:rsid w:val="10386AE0"/>
    <w:rsid w:val="1083480F"/>
    <w:rsid w:val="10916DC3"/>
    <w:rsid w:val="10F1333C"/>
    <w:rsid w:val="10F57F53"/>
    <w:rsid w:val="115C66EA"/>
    <w:rsid w:val="115F5ED5"/>
    <w:rsid w:val="11CB1B59"/>
    <w:rsid w:val="11EE6601"/>
    <w:rsid w:val="120622A5"/>
    <w:rsid w:val="12216FD5"/>
    <w:rsid w:val="125A2B45"/>
    <w:rsid w:val="1266479C"/>
    <w:rsid w:val="12805D95"/>
    <w:rsid w:val="128272FA"/>
    <w:rsid w:val="12985FED"/>
    <w:rsid w:val="12A91812"/>
    <w:rsid w:val="12BA4430"/>
    <w:rsid w:val="12D0574D"/>
    <w:rsid w:val="12F96672"/>
    <w:rsid w:val="13014094"/>
    <w:rsid w:val="130B43DD"/>
    <w:rsid w:val="131B7836"/>
    <w:rsid w:val="134D1411"/>
    <w:rsid w:val="135829DE"/>
    <w:rsid w:val="13A47AF1"/>
    <w:rsid w:val="13E75653"/>
    <w:rsid w:val="13FB2E75"/>
    <w:rsid w:val="1400598E"/>
    <w:rsid w:val="14245603"/>
    <w:rsid w:val="1431484A"/>
    <w:rsid w:val="144C7279"/>
    <w:rsid w:val="145E4244"/>
    <w:rsid w:val="14862CD6"/>
    <w:rsid w:val="14DF5155"/>
    <w:rsid w:val="14DF5CA2"/>
    <w:rsid w:val="14E0286A"/>
    <w:rsid w:val="152B12D5"/>
    <w:rsid w:val="153E542A"/>
    <w:rsid w:val="1555151C"/>
    <w:rsid w:val="155C0FC6"/>
    <w:rsid w:val="156962B6"/>
    <w:rsid w:val="15763C76"/>
    <w:rsid w:val="158D0AEB"/>
    <w:rsid w:val="15F17D97"/>
    <w:rsid w:val="15F85DF1"/>
    <w:rsid w:val="160570C6"/>
    <w:rsid w:val="162D0915"/>
    <w:rsid w:val="16C9599A"/>
    <w:rsid w:val="16D73B69"/>
    <w:rsid w:val="16DA2C87"/>
    <w:rsid w:val="16DF6404"/>
    <w:rsid w:val="16FC3A86"/>
    <w:rsid w:val="170C2C70"/>
    <w:rsid w:val="171120BE"/>
    <w:rsid w:val="17133B71"/>
    <w:rsid w:val="175C3EDD"/>
    <w:rsid w:val="17830546"/>
    <w:rsid w:val="179237D0"/>
    <w:rsid w:val="17CC6662"/>
    <w:rsid w:val="17F6638A"/>
    <w:rsid w:val="18492D91"/>
    <w:rsid w:val="185E3CF5"/>
    <w:rsid w:val="18D27E71"/>
    <w:rsid w:val="18D579FE"/>
    <w:rsid w:val="18F81BAA"/>
    <w:rsid w:val="190E5ACE"/>
    <w:rsid w:val="193F2ABB"/>
    <w:rsid w:val="195D5C8D"/>
    <w:rsid w:val="1993452A"/>
    <w:rsid w:val="19B06438"/>
    <w:rsid w:val="19B8563C"/>
    <w:rsid w:val="19C76ED9"/>
    <w:rsid w:val="19E72249"/>
    <w:rsid w:val="1A030354"/>
    <w:rsid w:val="1A1C6578"/>
    <w:rsid w:val="1A2812CF"/>
    <w:rsid w:val="1A3015E1"/>
    <w:rsid w:val="1A3D0ECA"/>
    <w:rsid w:val="1A672226"/>
    <w:rsid w:val="1A7C0200"/>
    <w:rsid w:val="1A995571"/>
    <w:rsid w:val="1AD44190"/>
    <w:rsid w:val="1B4908D9"/>
    <w:rsid w:val="1B4A0009"/>
    <w:rsid w:val="1B503024"/>
    <w:rsid w:val="1B834C1C"/>
    <w:rsid w:val="1B8520D4"/>
    <w:rsid w:val="1BAB7D17"/>
    <w:rsid w:val="1BC24871"/>
    <w:rsid w:val="1BE02FE3"/>
    <w:rsid w:val="1BF47F51"/>
    <w:rsid w:val="1C197836"/>
    <w:rsid w:val="1C1D29FA"/>
    <w:rsid w:val="1C295D03"/>
    <w:rsid w:val="1C2A66F6"/>
    <w:rsid w:val="1C541F0F"/>
    <w:rsid w:val="1C643B97"/>
    <w:rsid w:val="1C872E91"/>
    <w:rsid w:val="1C96547C"/>
    <w:rsid w:val="1CB773DE"/>
    <w:rsid w:val="1CC95230"/>
    <w:rsid w:val="1CDF3CD8"/>
    <w:rsid w:val="1D034A09"/>
    <w:rsid w:val="1D224726"/>
    <w:rsid w:val="1D873575"/>
    <w:rsid w:val="1E140F27"/>
    <w:rsid w:val="1E2B3D9E"/>
    <w:rsid w:val="1E482983"/>
    <w:rsid w:val="1E9C67E2"/>
    <w:rsid w:val="1F496305"/>
    <w:rsid w:val="1F4A1E6A"/>
    <w:rsid w:val="1F643359"/>
    <w:rsid w:val="1FB3203B"/>
    <w:rsid w:val="1FFE2ECE"/>
    <w:rsid w:val="200D35C3"/>
    <w:rsid w:val="2087596F"/>
    <w:rsid w:val="20B01E8E"/>
    <w:rsid w:val="20B657FD"/>
    <w:rsid w:val="20B811CD"/>
    <w:rsid w:val="210E6A7A"/>
    <w:rsid w:val="211A689C"/>
    <w:rsid w:val="212C08D2"/>
    <w:rsid w:val="212E6EE8"/>
    <w:rsid w:val="21403C84"/>
    <w:rsid w:val="21532AEE"/>
    <w:rsid w:val="215B176F"/>
    <w:rsid w:val="21AC78F3"/>
    <w:rsid w:val="21B622B4"/>
    <w:rsid w:val="21BF6D18"/>
    <w:rsid w:val="21DC09A5"/>
    <w:rsid w:val="21FE15D8"/>
    <w:rsid w:val="220C52AB"/>
    <w:rsid w:val="222E0195"/>
    <w:rsid w:val="224829D1"/>
    <w:rsid w:val="225C6868"/>
    <w:rsid w:val="22AA2C04"/>
    <w:rsid w:val="22AA5509"/>
    <w:rsid w:val="22AA6A1B"/>
    <w:rsid w:val="22E66FE9"/>
    <w:rsid w:val="23204AD6"/>
    <w:rsid w:val="236552A9"/>
    <w:rsid w:val="23C16812"/>
    <w:rsid w:val="23C752C0"/>
    <w:rsid w:val="23CD7AD1"/>
    <w:rsid w:val="24644839"/>
    <w:rsid w:val="24986F13"/>
    <w:rsid w:val="24CE7B12"/>
    <w:rsid w:val="251627C9"/>
    <w:rsid w:val="25186150"/>
    <w:rsid w:val="254F22F6"/>
    <w:rsid w:val="259021E2"/>
    <w:rsid w:val="259024A9"/>
    <w:rsid w:val="25A16EC9"/>
    <w:rsid w:val="25D23F9D"/>
    <w:rsid w:val="26033AD2"/>
    <w:rsid w:val="26145338"/>
    <w:rsid w:val="261D1821"/>
    <w:rsid w:val="262F5F92"/>
    <w:rsid w:val="266A2091"/>
    <w:rsid w:val="26945FA2"/>
    <w:rsid w:val="26FF465E"/>
    <w:rsid w:val="270868DE"/>
    <w:rsid w:val="275C0CE5"/>
    <w:rsid w:val="27806CBB"/>
    <w:rsid w:val="279E1C1F"/>
    <w:rsid w:val="27CB7397"/>
    <w:rsid w:val="27CC7D1C"/>
    <w:rsid w:val="27D91E0E"/>
    <w:rsid w:val="27F06382"/>
    <w:rsid w:val="27F54485"/>
    <w:rsid w:val="284E1703"/>
    <w:rsid w:val="286D0024"/>
    <w:rsid w:val="28773F81"/>
    <w:rsid w:val="287C0B15"/>
    <w:rsid w:val="288078CA"/>
    <w:rsid w:val="288B3F1C"/>
    <w:rsid w:val="28AA2846"/>
    <w:rsid w:val="28BA65B9"/>
    <w:rsid w:val="28BE5A5F"/>
    <w:rsid w:val="28EB1368"/>
    <w:rsid w:val="290B0E49"/>
    <w:rsid w:val="29190916"/>
    <w:rsid w:val="292C2E92"/>
    <w:rsid w:val="292E4840"/>
    <w:rsid w:val="29341DD4"/>
    <w:rsid w:val="29477224"/>
    <w:rsid w:val="29C12151"/>
    <w:rsid w:val="29F40822"/>
    <w:rsid w:val="29F90404"/>
    <w:rsid w:val="29FF7229"/>
    <w:rsid w:val="2A0A222D"/>
    <w:rsid w:val="2AD51A52"/>
    <w:rsid w:val="2AE508FD"/>
    <w:rsid w:val="2AEC313C"/>
    <w:rsid w:val="2AFE2FF1"/>
    <w:rsid w:val="2B1C3B4E"/>
    <w:rsid w:val="2BC9304D"/>
    <w:rsid w:val="2BD35C15"/>
    <w:rsid w:val="2BD940F3"/>
    <w:rsid w:val="2BE313A4"/>
    <w:rsid w:val="2BF9162E"/>
    <w:rsid w:val="2C394BD4"/>
    <w:rsid w:val="2C5D02F7"/>
    <w:rsid w:val="2C9B653B"/>
    <w:rsid w:val="2CC56F61"/>
    <w:rsid w:val="2D141270"/>
    <w:rsid w:val="2D275575"/>
    <w:rsid w:val="2D3747DD"/>
    <w:rsid w:val="2D600F78"/>
    <w:rsid w:val="2D9F4EE7"/>
    <w:rsid w:val="2DB34C98"/>
    <w:rsid w:val="2E087AC2"/>
    <w:rsid w:val="2E094F60"/>
    <w:rsid w:val="2E271C10"/>
    <w:rsid w:val="2E3C77CC"/>
    <w:rsid w:val="2E68263D"/>
    <w:rsid w:val="2E8672C7"/>
    <w:rsid w:val="2ECA3C9D"/>
    <w:rsid w:val="2F154FED"/>
    <w:rsid w:val="2F2760CB"/>
    <w:rsid w:val="2F675909"/>
    <w:rsid w:val="2FA61614"/>
    <w:rsid w:val="2FB94158"/>
    <w:rsid w:val="30053A87"/>
    <w:rsid w:val="304B7EBD"/>
    <w:rsid w:val="30626AC9"/>
    <w:rsid w:val="307B7CB0"/>
    <w:rsid w:val="30800268"/>
    <w:rsid w:val="30933E64"/>
    <w:rsid w:val="30944A2C"/>
    <w:rsid w:val="30D76CC6"/>
    <w:rsid w:val="30D953EF"/>
    <w:rsid w:val="30F0744C"/>
    <w:rsid w:val="30F30DF6"/>
    <w:rsid w:val="310B68F2"/>
    <w:rsid w:val="311E03D7"/>
    <w:rsid w:val="31265D95"/>
    <w:rsid w:val="31777839"/>
    <w:rsid w:val="31A473F5"/>
    <w:rsid w:val="31D61972"/>
    <w:rsid w:val="3242006D"/>
    <w:rsid w:val="32646151"/>
    <w:rsid w:val="328A6FB3"/>
    <w:rsid w:val="32C06BB6"/>
    <w:rsid w:val="32C34B80"/>
    <w:rsid w:val="32CA1130"/>
    <w:rsid w:val="33096801"/>
    <w:rsid w:val="33345BCE"/>
    <w:rsid w:val="337D5333"/>
    <w:rsid w:val="33C2062D"/>
    <w:rsid w:val="33DE3142"/>
    <w:rsid w:val="33E442EB"/>
    <w:rsid w:val="34373AFA"/>
    <w:rsid w:val="345D0148"/>
    <w:rsid w:val="347006A1"/>
    <w:rsid w:val="34902070"/>
    <w:rsid w:val="3492388A"/>
    <w:rsid w:val="34A84F40"/>
    <w:rsid w:val="34C51127"/>
    <w:rsid w:val="35095B5B"/>
    <w:rsid w:val="352A2DA8"/>
    <w:rsid w:val="353C225E"/>
    <w:rsid w:val="3555740A"/>
    <w:rsid w:val="35791985"/>
    <w:rsid w:val="35A20D09"/>
    <w:rsid w:val="35E169F9"/>
    <w:rsid w:val="3605537F"/>
    <w:rsid w:val="363E5477"/>
    <w:rsid w:val="370F514B"/>
    <w:rsid w:val="37290561"/>
    <w:rsid w:val="372F7EE5"/>
    <w:rsid w:val="37DD70EC"/>
    <w:rsid w:val="37E01DFB"/>
    <w:rsid w:val="37E34902"/>
    <w:rsid w:val="37EC6C19"/>
    <w:rsid w:val="37F558D5"/>
    <w:rsid w:val="37FC6C52"/>
    <w:rsid w:val="381973D2"/>
    <w:rsid w:val="38300366"/>
    <w:rsid w:val="38852FA7"/>
    <w:rsid w:val="38A03CEC"/>
    <w:rsid w:val="38D7799A"/>
    <w:rsid w:val="39464053"/>
    <w:rsid w:val="395A1D06"/>
    <w:rsid w:val="395B2464"/>
    <w:rsid w:val="39B11EA1"/>
    <w:rsid w:val="39E0556F"/>
    <w:rsid w:val="39F60F0C"/>
    <w:rsid w:val="3A034E2A"/>
    <w:rsid w:val="3A0F0666"/>
    <w:rsid w:val="3A1962B4"/>
    <w:rsid w:val="3A535111"/>
    <w:rsid w:val="3A7D2B5B"/>
    <w:rsid w:val="3AA932D8"/>
    <w:rsid w:val="3B030CC3"/>
    <w:rsid w:val="3B092B37"/>
    <w:rsid w:val="3B0972FD"/>
    <w:rsid w:val="3B2B77A7"/>
    <w:rsid w:val="3B365B08"/>
    <w:rsid w:val="3B5D5644"/>
    <w:rsid w:val="3B767E82"/>
    <w:rsid w:val="3B976570"/>
    <w:rsid w:val="3B977BD0"/>
    <w:rsid w:val="3BFE4061"/>
    <w:rsid w:val="3C182250"/>
    <w:rsid w:val="3C2C7728"/>
    <w:rsid w:val="3C3B40C3"/>
    <w:rsid w:val="3C720549"/>
    <w:rsid w:val="3C790F56"/>
    <w:rsid w:val="3C8000C2"/>
    <w:rsid w:val="3CC20F51"/>
    <w:rsid w:val="3D206D2D"/>
    <w:rsid w:val="3D49515B"/>
    <w:rsid w:val="3DA50E15"/>
    <w:rsid w:val="3DAA0425"/>
    <w:rsid w:val="3DC8721B"/>
    <w:rsid w:val="3DD63A70"/>
    <w:rsid w:val="3DFC6CEC"/>
    <w:rsid w:val="3E0E4D9B"/>
    <w:rsid w:val="3E7C4A75"/>
    <w:rsid w:val="3EB048D8"/>
    <w:rsid w:val="3EB67DB7"/>
    <w:rsid w:val="3ECC6619"/>
    <w:rsid w:val="3ED215CD"/>
    <w:rsid w:val="3EF303B4"/>
    <w:rsid w:val="3F016391"/>
    <w:rsid w:val="3F2312C7"/>
    <w:rsid w:val="3FF5670F"/>
    <w:rsid w:val="3FF6658F"/>
    <w:rsid w:val="401438EE"/>
    <w:rsid w:val="405E5980"/>
    <w:rsid w:val="40AE7959"/>
    <w:rsid w:val="40BA2286"/>
    <w:rsid w:val="40D373D5"/>
    <w:rsid w:val="40E528BD"/>
    <w:rsid w:val="414A0F67"/>
    <w:rsid w:val="41537169"/>
    <w:rsid w:val="41615E17"/>
    <w:rsid w:val="417455A7"/>
    <w:rsid w:val="418A468A"/>
    <w:rsid w:val="418D1298"/>
    <w:rsid w:val="41A0023C"/>
    <w:rsid w:val="41A011B4"/>
    <w:rsid w:val="420F1353"/>
    <w:rsid w:val="4211035D"/>
    <w:rsid w:val="42111F0F"/>
    <w:rsid w:val="4237787B"/>
    <w:rsid w:val="42875684"/>
    <w:rsid w:val="42CA1032"/>
    <w:rsid w:val="42CF34ED"/>
    <w:rsid w:val="42F208AA"/>
    <w:rsid w:val="42F22951"/>
    <w:rsid w:val="431626D7"/>
    <w:rsid w:val="43295A1F"/>
    <w:rsid w:val="43350006"/>
    <w:rsid w:val="437C78AA"/>
    <w:rsid w:val="43923973"/>
    <w:rsid w:val="43A4244C"/>
    <w:rsid w:val="43FE511D"/>
    <w:rsid w:val="441F3FAF"/>
    <w:rsid w:val="44270E3D"/>
    <w:rsid w:val="44926ACB"/>
    <w:rsid w:val="44F931A8"/>
    <w:rsid w:val="44FC2122"/>
    <w:rsid w:val="455E155B"/>
    <w:rsid w:val="460C7076"/>
    <w:rsid w:val="46396FAA"/>
    <w:rsid w:val="46583F3E"/>
    <w:rsid w:val="469901AD"/>
    <w:rsid w:val="469D7227"/>
    <w:rsid w:val="46A73002"/>
    <w:rsid w:val="46CE5A7E"/>
    <w:rsid w:val="46D70332"/>
    <w:rsid w:val="46E40DF8"/>
    <w:rsid w:val="470C6C98"/>
    <w:rsid w:val="471C73B2"/>
    <w:rsid w:val="472F2EF0"/>
    <w:rsid w:val="47327C5C"/>
    <w:rsid w:val="47543F51"/>
    <w:rsid w:val="47573319"/>
    <w:rsid w:val="4763277B"/>
    <w:rsid w:val="47AE313B"/>
    <w:rsid w:val="47F63C29"/>
    <w:rsid w:val="48046E06"/>
    <w:rsid w:val="4810265C"/>
    <w:rsid w:val="48111B48"/>
    <w:rsid w:val="482233F8"/>
    <w:rsid w:val="482A1137"/>
    <w:rsid w:val="483126F7"/>
    <w:rsid w:val="4883014C"/>
    <w:rsid w:val="489A51BA"/>
    <w:rsid w:val="48B270D7"/>
    <w:rsid w:val="48B60A9B"/>
    <w:rsid w:val="48CE7DB9"/>
    <w:rsid w:val="48D263A6"/>
    <w:rsid w:val="48EE5648"/>
    <w:rsid w:val="492E599C"/>
    <w:rsid w:val="493C6FCE"/>
    <w:rsid w:val="493E7253"/>
    <w:rsid w:val="496C2602"/>
    <w:rsid w:val="497564F4"/>
    <w:rsid w:val="49991D2E"/>
    <w:rsid w:val="499B03E9"/>
    <w:rsid w:val="49DB05AD"/>
    <w:rsid w:val="49EC5892"/>
    <w:rsid w:val="49F6029B"/>
    <w:rsid w:val="4A117602"/>
    <w:rsid w:val="4A212E4E"/>
    <w:rsid w:val="4A5D6AEB"/>
    <w:rsid w:val="4A8F43E3"/>
    <w:rsid w:val="4AC40A24"/>
    <w:rsid w:val="4B0C130D"/>
    <w:rsid w:val="4B204689"/>
    <w:rsid w:val="4B2930AD"/>
    <w:rsid w:val="4B325032"/>
    <w:rsid w:val="4B4E3216"/>
    <w:rsid w:val="4B6D6F80"/>
    <w:rsid w:val="4BC6324E"/>
    <w:rsid w:val="4BD37739"/>
    <w:rsid w:val="4C1D3F4D"/>
    <w:rsid w:val="4C271A8C"/>
    <w:rsid w:val="4C297C58"/>
    <w:rsid w:val="4C98380D"/>
    <w:rsid w:val="4CCC3BFF"/>
    <w:rsid w:val="4CCD5942"/>
    <w:rsid w:val="4D090EF9"/>
    <w:rsid w:val="4D2A3EE5"/>
    <w:rsid w:val="4D6450E3"/>
    <w:rsid w:val="4D694865"/>
    <w:rsid w:val="4D6C324B"/>
    <w:rsid w:val="4D7A7D97"/>
    <w:rsid w:val="4D860E50"/>
    <w:rsid w:val="4D9D17D6"/>
    <w:rsid w:val="4DA255CE"/>
    <w:rsid w:val="4E0966A2"/>
    <w:rsid w:val="4E441014"/>
    <w:rsid w:val="4E68296A"/>
    <w:rsid w:val="4E710719"/>
    <w:rsid w:val="4E7128E7"/>
    <w:rsid w:val="4E801D2D"/>
    <w:rsid w:val="4E8F49B8"/>
    <w:rsid w:val="4EB05933"/>
    <w:rsid w:val="4EE747C2"/>
    <w:rsid w:val="4EEF5A6E"/>
    <w:rsid w:val="4F1278B1"/>
    <w:rsid w:val="4F135EC9"/>
    <w:rsid w:val="4F224709"/>
    <w:rsid w:val="4FBC7A5C"/>
    <w:rsid w:val="4FC82595"/>
    <w:rsid w:val="50050280"/>
    <w:rsid w:val="50302D37"/>
    <w:rsid w:val="50603DD1"/>
    <w:rsid w:val="508A7474"/>
    <w:rsid w:val="50AF3C14"/>
    <w:rsid w:val="50F730AA"/>
    <w:rsid w:val="50FE1815"/>
    <w:rsid w:val="51186F8B"/>
    <w:rsid w:val="516B2A47"/>
    <w:rsid w:val="51B65AB5"/>
    <w:rsid w:val="51C02C32"/>
    <w:rsid w:val="51CF69CA"/>
    <w:rsid w:val="51DC3DEA"/>
    <w:rsid w:val="522B1EDF"/>
    <w:rsid w:val="523D77FC"/>
    <w:rsid w:val="525A0456"/>
    <w:rsid w:val="525A2E0D"/>
    <w:rsid w:val="52C07516"/>
    <w:rsid w:val="52C54F91"/>
    <w:rsid w:val="53337C0C"/>
    <w:rsid w:val="53445B11"/>
    <w:rsid w:val="537149F7"/>
    <w:rsid w:val="537834EB"/>
    <w:rsid w:val="53950782"/>
    <w:rsid w:val="53B04E7B"/>
    <w:rsid w:val="53B27F80"/>
    <w:rsid w:val="53E70539"/>
    <w:rsid w:val="53E85428"/>
    <w:rsid w:val="54082580"/>
    <w:rsid w:val="54221349"/>
    <w:rsid w:val="542A32E9"/>
    <w:rsid w:val="54500072"/>
    <w:rsid w:val="545A66BA"/>
    <w:rsid w:val="546B0164"/>
    <w:rsid w:val="54903278"/>
    <w:rsid w:val="54BF37D4"/>
    <w:rsid w:val="54CE540E"/>
    <w:rsid w:val="54D01DC4"/>
    <w:rsid w:val="550814AB"/>
    <w:rsid w:val="55733AC6"/>
    <w:rsid w:val="557E5B3B"/>
    <w:rsid w:val="55945282"/>
    <w:rsid w:val="55947DD7"/>
    <w:rsid w:val="559F650E"/>
    <w:rsid w:val="55F93710"/>
    <w:rsid w:val="560B2AD1"/>
    <w:rsid w:val="563D6841"/>
    <w:rsid w:val="565E1C05"/>
    <w:rsid w:val="566F55A6"/>
    <w:rsid w:val="56BA171A"/>
    <w:rsid w:val="56D20810"/>
    <w:rsid w:val="56E86256"/>
    <w:rsid w:val="57074979"/>
    <w:rsid w:val="57164359"/>
    <w:rsid w:val="57340275"/>
    <w:rsid w:val="57342447"/>
    <w:rsid w:val="57344583"/>
    <w:rsid w:val="573C62A4"/>
    <w:rsid w:val="575356BB"/>
    <w:rsid w:val="575B2C1B"/>
    <w:rsid w:val="576D3870"/>
    <w:rsid w:val="578E7D88"/>
    <w:rsid w:val="57A65811"/>
    <w:rsid w:val="57B550CF"/>
    <w:rsid w:val="57D33B35"/>
    <w:rsid w:val="583B28A6"/>
    <w:rsid w:val="588B2DE8"/>
    <w:rsid w:val="59480122"/>
    <w:rsid w:val="59A43854"/>
    <w:rsid w:val="59FC653A"/>
    <w:rsid w:val="5A0A110E"/>
    <w:rsid w:val="5A1E42C1"/>
    <w:rsid w:val="5A32073D"/>
    <w:rsid w:val="5A8B4504"/>
    <w:rsid w:val="5A9A633C"/>
    <w:rsid w:val="5A9D7A54"/>
    <w:rsid w:val="5AA34425"/>
    <w:rsid w:val="5B3414F0"/>
    <w:rsid w:val="5B73650A"/>
    <w:rsid w:val="5B7755A8"/>
    <w:rsid w:val="5BBB050D"/>
    <w:rsid w:val="5C7C6149"/>
    <w:rsid w:val="5C837FB1"/>
    <w:rsid w:val="5C9866BA"/>
    <w:rsid w:val="5CD04D35"/>
    <w:rsid w:val="5CF128DC"/>
    <w:rsid w:val="5D086D46"/>
    <w:rsid w:val="5DCB13B2"/>
    <w:rsid w:val="5DDB2691"/>
    <w:rsid w:val="5DE54572"/>
    <w:rsid w:val="5DE7336A"/>
    <w:rsid w:val="5E1376EF"/>
    <w:rsid w:val="5E15672F"/>
    <w:rsid w:val="5E192052"/>
    <w:rsid w:val="5E226073"/>
    <w:rsid w:val="5E270D7A"/>
    <w:rsid w:val="5E2814B7"/>
    <w:rsid w:val="5E2A3C67"/>
    <w:rsid w:val="5E557151"/>
    <w:rsid w:val="5E76357C"/>
    <w:rsid w:val="5EA43861"/>
    <w:rsid w:val="5EDB2112"/>
    <w:rsid w:val="5F0C03DB"/>
    <w:rsid w:val="5F1E7962"/>
    <w:rsid w:val="5F313FBC"/>
    <w:rsid w:val="5F7575B7"/>
    <w:rsid w:val="5F8B27F7"/>
    <w:rsid w:val="5F8E033D"/>
    <w:rsid w:val="5FB82D52"/>
    <w:rsid w:val="5FD75DE2"/>
    <w:rsid w:val="5FFB2864"/>
    <w:rsid w:val="602C6089"/>
    <w:rsid w:val="606F6497"/>
    <w:rsid w:val="60805DD2"/>
    <w:rsid w:val="608F0A2A"/>
    <w:rsid w:val="60BF0338"/>
    <w:rsid w:val="60E5293A"/>
    <w:rsid w:val="60EA6AAF"/>
    <w:rsid w:val="612A41AD"/>
    <w:rsid w:val="615C3907"/>
    <w:rsid w:val="616A075A"/>
    <w:rsid w:val="616C0698"/>
    <w:rsid w:val="61AF130B"/>
    <w:rsid w:val="61CB6F4A"/>
    <w:rsid w:val="6206165C"/>
    <w:rsid w:val="62183D89"/>
    <w:rsid w:val="621857F4"/>
    <w:rsid w:val="62682C47"/>
    <w:rsid w:val="62B22F7D"/>
    <w:rsid w:val="62F97706"/>
    <w:rsid w:val="631B505C"/>
    <w:rsid w:val="63367A8D"/>
    <w:rsid w:val="636A56B0"/>
    <w:rsid w:val="63712199"/>
    <w:rsid w:val="63783238"/>
    <w:rsid w:val="639D5B9C"/>
    <w:rsid w:val="63A737A7"/>
    <w:rsid w:val="63BA3E2D"/>
    <w:rsid w:val="63C35128"/>
    <w:rsid w:val="640174CE"/>
    <w:rsid w:val="641830B8"/>
    <w:rsid w:val="641B0E58"/>
    <w:rsid w:val="64231496"/>
    <w:rsid w:val="64274953"/>
    <w:rsid w:val="643C64D5"/>
    <w:rsid w:val="646E2F87"/>
    <w:rsid w:val="649E5821"/>
    <w:rsid w:val="64CF1C81"/>
    <w:rsid w:val="6507263A"/>
    <w:rsid w:val="652226D0"/>
    <w:rsid w:val="65600941"/>
    <w:rsid w:val="656A317F"/>
    <w:rsid w:val="6582728B"/>
    <w:rsid w:val="659556B2"/>
    <w:rsid w:val="65CC6F8C"/>
    <w:rsid w:val="65DF43EF"/>
    <w:rsid w:val="66385F57"/>
    <w:rsid w:val="6639508E"/>
    <w:rsid w:val="66877747"/>
    <w:rsid w:val="66E931C6"/>
    <w:rsid w:val="66F76B53"/>
    <w:rsid w:val="66FA2704"/>
    <w:rsid w:val="66FE15D6"/>
    <w:rsid w:val="675C1EF7"/>
    <w:rsid w:val="67A75946"/>
    <w:rsid w:val="67A912CB"/>
    <w:rsid w:val="67AF00A1"/>
    <w:rsid w:val="67BA7A6A"/>
    <w:rsid w:val="67BB77DC"/>
    <w:rsid w:val="67D530F3"/>
    <w:rsid w:val="67E65875"/>
    <w:rsid w:val="67FD0D53"/>
    <w:rsid w:val="68031ADE"/>
    <w:rsid w:val="6819180C"/>
    <w:rsid w:val="68197DC9"/>
    <w:rsid w:val="682679BB"/>
    <w:rsid w:val="6850694E"/>
    <w:rsid w:val="68B01BD9"/>
    <w:rsid w:val="68D173EB"/>
    <w:rsid w:val="68FC6003"/>
    <w:rsid w:val="690C53EB"/>
    <w:rsid w:val="694A0301"/>
    <w:rsid w:val="69872F3E"/>
    <w:rsid w:val="6989120F"/>
    <w:rsid w:val="69C56760"/>
    <w:rsid w:val="69D5747D"/>
    <w:rsid w:val="6A0E2856"/>
    <w:rsid w:val="6A174A22"/>
    <w:rsid w:val="6A274024"/>
    <w:rsid w:val="6A790380"/>
    <w:rsid w:val="6A924B56"/>
    <w:rsid w:val="6A9305A2"/>
    <w:rsid w:val="6AA96BDE"/>
    <w:rsid w:val="6AB846ED"/>
    <w:rsid w:val="6AF853AE"/>
    <w:rsid w:val="6B0B00D4"/>
    <w:rsid w:val="6B6B2317"/>
    <w:rsid w:val="6BB00582"/>
    <w:rsid w:val="6BD66D39"/>
    <w:rsid w:val="6BE357D3"/>
    <w:rsid w:val="6BE91B76"/>
    <w:rsid w:val="6C197F7C"/>
    <w:rsid w:val="6CDB08CA"/>
    <w:rsid w:val="6CE46A7D"/>
    <w:rsid w:val="6CE478B4"/>
    <w:rsid w:val="6CF32E57"/>
    <w:rsid w:val="6D064625"/>
    <w:rsid w:val="6D4C3723"/>
    <w:rsid w:val="6D5362A8"/>
    <w:rsid w:val="6D66362F"/>
    <w:rsid w:val="6D6F30FB"/>
    <w:rsid w:val="6D841A67"/>
    <w:rsid w:val="6D90102C"/>
    <w:rsid w:val="6DBD5D67"/>
    <w:rsid w:val="6DCA2F9D"/>
    <w:rsid w:val="6DD02C92"/>
    <w:rsid w:val="6DDA5EF7"/>
    <w:rsid w:val="6DDF3176"/>
    <w:rsid w:val="6E4779AB"/>
    <w:rsid w:val="6E6C160D"/>
    <w:rsid w:val="6E74739A"/>
    <w:rsid w:val="6E9C5F20"/>
    <w:rsid w:val="6EA65401"/>
    <w:rsid w:val="6EDC25D0"/>
    <w:rsid w:val="6EE800F2"/>
    <w:rsid w:val="6F0D7D62"/>
    <w:rsid w:val="6F211B23"/>
    <w:rsid w:val="6F407774"/>
    <w:rsid w:val="6F473DB2"/>
    <w:rsid w:val="6F4C4180"/>
    <w:rsid w:val="6F603A78"/>
    <w:rsid w:val="6F766F62"/>
    <w:rsid w:val="6F8D2C6D"/>
    <w:rsid w:val="6FAF0E41"/>
    <w:rsid w:val="6FBF064A"/>
    <w:rsid w:val="6FBF2632"/>
    <w:rsid w:val="6FC43276"/>
    <w:rsid w:val="6FD21F95"/>
    <w:rsid w:val="6FD22A31"/>
    <w:rsid w:val="6FD40AF4"/>
    <w:rsid w:val="6FEA5E78"/>
    <w:rsid w:val="70023233"/>
    <w:rsid w:val="7017015A"/>
    <w:rsid w:val="701A5469"/>
    <w:rsid w:val="70346EB3"/>
    <w:rsid w:val="70370F88"/>
    <w:rsid w:val="703B3C00"/>
    <w:rsid w:val="70446B3F"/>
    <w:rsid w:val="70481866"/>
    <w:rsid w:val="70671F2A"/>
    <w:rsid w:val="707A03FB"/>
    <w:rsid w:val="707F3A5A"/>
    <w:rsid w:val="70C92148"/>
    <w:rsid w:val="71203EE4"/>
    <w:rsid w:val="71211900"/>
    <w:rsid w:val="714F5473"/>
    <w:rsid w:val="715B7A5B"/>
    <w:rsid w:val="715E41B1"/>
    <w:rsid w:val="716E2CAD"/>
    <w:rsid w:val="71854944"/>
    <w:rsid w:val="71947144"/>
    <w:rsid w:val="71DD08BC"/>
    <w:rsid w:val="71FB06CB"/>
    <w:rsid w:val="723879FB"/>
    <w:rsid w:val="72560436"/>
    <w:rsid w:val="726617C6"/>
    <w:rsid w:val="72A83E8D"/>
    <w:rsid w:val="7317354A"/>
    <w:rsid w:val="73256B6F"/>
    <w:rsid w:val="73667F21"/>
    <w:rsid w:val="737A1C14"/>
    <w:rsid w:val="73850F1F"/>
    <w:rsid w:val="73AD573A"/>
    <w:rsid w:val="73C25FF5"/>
    <w:rsid w:val="73E1280B"/>
    <w:rsid w:val="74305FA0"/>
    <w:rsid w:val="74383720"/>
    <w:rsid w:val="74A66D80"/>
    <w:rsid w:val="74B11DE6"/>
    <w:rsid w:val="74E375A5"/>
    <w:rsid w:val="74EB4D0E"/>
    <w:rsid w:val="74EE1ECF"/>
    <w:rsid w:val="75137C20"/>
    <w:rsid w:val="751B2872"/>
    <w:rsid w:val="752C3FF8"/>
    <w:rsid w:val="75574CCD"/>
    <w:rsid w:val="75737893"/>
    <w:rsid w:val="75977526"/>
    <w:rsid w:val="76215633"/>
    <w:rsid w:val="76D0426E"/>
    <w:rsid w:val="76F03306"/>
    <w:rsid w:val="771F5E4A"/>
    <w:rsid w:val="774F2A49"/>
    <w:rsid w:val="775772E0"/>
    <w:rsid w:val="77E96F90"/>
    <w:rsid w:val="77EA2F01"/>
    <w:rsid w:val="78137B9E"/>
    <w:rsid w:val="785D1779"/>
    <w:rsid w:val="78C020DC"/>
    <w:rsid w:val="78F82833"/>
    <w:rsid w:val="79007673"/>
    <w:rsid w:val="7911009F"/>
    <w:rsid w:val="79361AC4"/>
    <w:rsid w:val="79564A1C"/>
    <w:rsid w:val="7965392C"/>
    <w:rsid w:val="7A1138AD"/>
    <w:rsid w:val="7A4F0D08"/>
    <w:rsid w:val="7AAC6B66"/>
    <w:rsid w:val="7ACF2EF8"/>
    <w:rsid w:val="7AF87314"/>
    <w:rsid w:val="7B097B89"/>
    <w:rsid w:val="7B234911"/>
    <w:rsid w:val="7BA07BC0"/>
    <w:rsid w:val="7BB010AF"/>
    <w:rsid w:val="7BC97769"/>
    <w:rsid w:val="7C414C2A"/>
    <w:rsid w:val="7C4965F6"/>
    <w:rsid w:val="7C893320"/>
    <w:rsid w:val="7CA305F5"/>
    <w:rsid w:val="7CB542F8"/>
    <w:rsid w:val="7CBB5BCD"/>
    <w:rsid w:val="7D1A76C0"/>
    <w:rsid w:val="7D316948"/>
    <w:rsid w:val="7D432788"/>
    <w:rsid w:val="7D5A49C4"/>
    <w:rsid w:val="7D5C092F"/>
    <w:rsid w:val="7D7072B0"/>
    <w:rsid w:val="7D722F2F"/>
    <w:rsid w:val="7D760E40"/>
    <w:rsid w:val="7D766F20"/>
    <w:rsid w:val="7D8779B2"/>
    <w:rsid w:val="7DD461DD"/>
    <w:rsid w:val="7DDE351F"/>
    <w:rsid w:val="7E135201"/>
    <w:rsid w:val="7E19337A"/>
    <w:rsid w:val="7E27236D"/>
    <w:rsid w:val="7E495EA3"/>
    <w:rsid w:val="7E5906F0"/>
    <w:rsid w:val="7E600A69"/>
    <w:rsid w:val="7E6A173B"/>
    <w:rsid w:val="7ED21CEE"/>
    <w:rsid w:val="7F0C40AA"/>
    <w:rsid w:val="7F273F9E"/>
    <w:rsid w:val="7F4D4D3E"/>
    <w:rsid w:val="7F7E3B84"/>
    <w:rsid w:val="7FB53EE4"/>
    <w:rsid w:val="7FC06DB4"/>
    <w:rsid w:val="7FFE1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EAF333"/>
  <w15:docId w15:val="{5652F571-9A04-46ED-9DE9-54E2F9AE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napToGrid w:val="0"/>
      <w:jc w:val="both"/>
      <w:textAlignment w:val="center"/>
    </w:pPr>
    <w:rPr>
      <w:rFonts w:ascii="Calibri" w:hAnsi="Calibri"/>
      <w:kern w:val="21"/>
      <w:sz w:val="21"/>
      <w:szCs w:val="21"/>
    </w:rPr>
  </w:style>
  <w:style w:type="paragraph" w:styleId="1">
    <w:name w:val="heading 1"/>
    <w:basedOn w:val="a"/>
    <w:next w:val="a"/>
    <w:link w:val="10"/>
    <w:uiPriority w:val="9"/>
    <w:qFormat/>
    <w:pPr>
      <w:spacing w:before="100" w:beforeAutospacing="1" w:after="100" w:afterAutospacing="1"/>
      <w:jc w:val="center"/>
      <w:outlineLvl w:val="0"/>
    </w:pPr>
    <w:rPr>
      <w:rFonts w:ascii="宋体" w:eastAsia="黑体" w:hAnsi="宋体" w:hint="eastAsia"/>
      <w:bCs/>
      <w:sz w:val="44"/>
      <w:szCs w:val="48"/>
    </w:rPr>
  </w:style>
  <w:style w:type="paragraph" w:styleId="2">
    <w:name w:val="heading 2"/>
    <w:basedOn w:val="a"/>
    <w:next w:val="a"/>
    <w:unhideWhenUsed/>
    <w:qFormat/>
    <w:rsid w:val="00766DF3"/>
    <w:pPr>
      <w:keepNext/>
      <w:keepLines/>
      <w:spacing w:beforeLines="50" w:before="50" w:afterLines="50" w:after="50"/>
      <w:outlineLvl w:val="1"/>
    </w:pPr>
    <w:rPr>
      <w:rFonts w:ascii="Times New Roman" w:eastAsia="黑体" w:hAnsi="Times New Roman"/>
      <w:sz w:val="32"/>
    </w:rPr>
  </w:style>
  <w:style w:type="paragraph" w:styleId="3">
    <w:name w:val="heading 3"/>
    <w:basedOn w:val="a"/>
    <w:next w:val="a"/>
    <w:unhideWhenUsed/>
    <w:qFormat/>
    <w:rsid w:val="00766DF3"/>
    <w:pPr>
      <w:keepNext/>
      <w:keepLines/>
      <w:outlineLvl w:val="2"/>
    </w:pPr>
    <w:rPr>
      <w:rFonts w:ascii="Times New Roman" w:eastAsia="黑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unhideWhenUsed/>
    <w:qFormat/>
    <w:pPr>
      <w:widowControl w:val="0"/>
      <w:autoSpaceDE w:val="0"/>
      <w:autoSpaceDN w:val="0"/>
      <w:adjustRightInd w:val="0"/>
    </w:pPr>
    <w:rPr>
      <w:rFonts w:eastAsia="Times New Roman" w:hint="eastAsia"/>
      <w:color w:val="000000"/>
      <w:sz w:val="24"/>
    </w:rPr>
  </w:style>
  <w:style w:type="paragraph" w:customStyle="1" w:styleId="EndNoteBibliographyTitle">
    <w:name w:val="EndNote Bibliography Title"/>
    <w:qFormat/>
    <w:pPr>
      <w:jc w:val="center"/>
    </w:pPr>
    <w:rPr>
      <w:rFonts w:ascii="Calibri" w:hAnsi="Calibri"/>
      <w:kern w:val="21"/>
      <w:szCs w:val="21"/>
    </w:rPr>
  </w:style>
  <w:style w:type="paragraph" w:customStyle="1" w:styleId="EndNoteBibliography">
    <w:name w:val="EndNote Bibliography"/>
    <w:qFormat/>
    <w:pPr>
      <w:jc w:val="both"/>
    </w:pPr>
    <w:rPr>
      <w:rFonts w:ascii="Calibri" w:hAnsi="Calibri"/>
      <w:kern w:val="21"/>
      <w:szCs w:val="21"/>
    </w:rPr>
  </w:style>
  <w:style w:type="paragraph" w:styleId="a6">
    <w:name w:val="Balloon Text"/>
    <w:basedOn w:val="a"/>
    <w:link w:val="a7"/>
    <w:rsid w:val="005848F1"/>
    <w:rPr>
      <w:sz w:val="18"/>
      <w:szCs w:val="18"/>
    </w:rPr>
  </w:style>
  <w:style w:type="character" w:customStyle="1" w:styleId="a7">
    <w:name w:val="批注框文本 字符"/>
    <w:basedOn w:val="a0"/>
    <w:link w:val="a6"/>
    <w:rsid w:val="005848F1"/>
    <w:rPr>
      <w:rFonts w:ascii="Calibri" w:hAnsi="Calibri"/>
      <w:kern w:val="21"/>
      <w:sz w:val="18"/>
      <w:szCs w:val="18"/>
    </w:rPr>
  </w:style>
  <w:style w:type="character" w:styleId="a8">
    <w:name w:val="Placeholder Text"/>
    <w:basedOn w:val="a0"/>
    <w:uiPriority w:val="99"/>
    <w:semiHidden/>
    <w:rsid w:val="00533889"/>
    <w:rPr>
      <w:color w:val="808080"/>
    </w:rPr>
  </w:style>
  <w:style w:type="paragraph" w:styleId="a9">
    <w:name w:val="caption"/>
    <w:basedOn w:val="a"/>
    <w:next w:val="a"/>
    <w:unhideWhenUsed/>
    <w:qFormat/>
    <w:rsid w:val="004251D4"/>
    <w:rPr>
      <w:rFonts w:asciiTheme="majorHAnsi" w:eastAsia="黑体" w:hAnsiTheme="majorHAnsi" w:cstheme="majorBidi"/>
      <w:sz w:val="20"/>
      <w:szCs w:val="20"/>
    </w:rPr>
  </w:style>
  <w:style w:type="paragraph" w:styleId="aa">
    <w:name w:val="List Paragraph"/>
    <w:basedOn w:val="a"/>
    <w:uiPriority w:val="99"/>
    <w:rsid w:val="00CF7CA0"/>
    <w:pPr>
      <w:ind w:firstLineChars="200" w:firstLine="420"/>
    </w:pPr>
  </w:style>
  <w:style w:type="paragraph" w:styleId="ab">
    <w:name w:val="Title"/>
    <w:basedOn w:val="a"/>
    <w:next w:val="a"/>
    <w:link w:val="ac"/>
    <w:qFormat/>
    <w:rsid w:val="00766DF3"/>
    <w:pPr>
      <w:spacing w:before="240" w:after="60"/>
      <w:jc w:val="center"/>
      <w:outlineLvl w:val="0"/>
    </w:pPr>
    <w:rPr>
      <w:rFonts w:ascii="Times New Roman" w:eastAsiaTheme="majorEastAsia" w:hAnsi="Times New Roman" w:cstheme="majorBidi"/>
      <w:b/>
      <w:bCs/>
      <w:sz w:val="32"/>
      <w:szCs w:val="32"/>
    </w:rPr>
  </w:style>
  <w:style w:type="character" w:customStyle="1" w:styleId="ac">
    <w:name w:val="标题 字符"/>
    <w:basedOn w:val="a0"/>
    <w:link w:val="ab"/>
    <w:rsid w:val="00766DF3"/>
    <w:rPr>
      <w:rFonts w:eastAsiaTheme="majorEastAsia" w:cstheme="majorBidi"/>
      <w:b/>
      <w:bCs/>
      <w:kern w:val="21"/>
      <w:sz w:val="32"/>
      <w:szCs w:val="32"/>
    </w:rPr>
  </w:style>
  <w:style w:type="character" w:customStyle="1" w:styleId="10">
    <w:name w:val="标题 1 字符"/>
    <w:basedOn w:val="a0"/>
    <w:link w:val="1"/>
    <w:uiPriority w:val="9"/>
    <w:rsid w:val="00766DF3"/>
    <w:rPr>
      <w:rFonts w:ascii="宋体" w:eastAsia="黑体" w:hAnsi="宋体"/>
      <w:bCs/>
      <w:kern w:val="21"/>
      <w:sz w:val="44"/>
      <w:szCs w:val="48"/>
    </w:rPr>
  </w:style>
  <w:style w:type="character" w:customStyle="1" w:styleId="uiqtextrenderedqtext">
    <w:name w:val="ui_qtext_rendered_qtext"/>
    <w:basedOn w:val="a0"/>
    <w:rsid w:val="00766DF3"/>
  </w:style>
  <w:style w:type="paragraph" w:customStyle="1" w:styleId="uiqtextpara">
    <w:name w:val="ui_qtext_para"/>
    <w:basedOn w:val="a"/>
    <w:rsid w:val="003C52C6"/>
    <w:pPr>
      <w:widowControl/>
      <w:snapToGrid/>
      <w:spacing w:before="100" w:beforeAutospacing="1" w:after="100" w:afterAutospacing="1"/>
      <w:jc w:val="left"/>
      <w:textAlignment w:val="auto"/>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78342">
      <w:bodyDiv w:val="1"/>
      <w:marLeft w:val="0"/>
      <w:marRight w:val="0"/>
      <w:marTop w:val="0"/>
      <w:marBottom w:val="0"/>
      <w:divBdr>
        <w:top w:val="none" w:sz="0" w:space="0" w:color="auto"/>
        <w:left w:val="none" w:sz="0" w:space="0" w:color="auto"/>
        <w:bottom w:val="none" w:sz="0" w:space="0" w:color="auto"/>
        <w:right w:val="none" w:sz="0" w:space="0" w:color="auto"/>
      </w:divBdr>
    </w:div>
    <w:div w:id="370688375">
      <w:bodyDiv w:val="1"/>
      <w:marLeft w:val="0"/>
      <w:marRight w:val="0"/>
      <w:marTop w:val="0"/>
      <w:marBottom w:val="0"/>
      <w:divBdr>
        <w:top w:val="none" w:sz="0" w:space="0" w:color="auto"/>
        <w:left w:val="none" w:sz="0" w:space="0" w:color="auto"/>
        <w:bottom w:val="none" w:sz="0" w:space="0" w:color="auto"/>
        <w:right w:val="none" w:sz="0" w:space="0" w:color="auto"/>
      </w:divBdr>
    </w:div>
    <w:div w:id="1027944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ti.DESKTOP-PIQCRM0\Documents\&#33258;&#23450;&#20041;%20Office%20&#27169;&#26495;\&#25253;&#21578;&#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F163F8-304C-4869-83F3-ABB5DF5C7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报告模板.dotx</Template>
  <TotalTime>4</TotalTime>
  <Pages>1</Pages>
  <Words>304</Words>
  <Characters>1736</Characters>
  <Application>Microsoft Office Word</Application>
  <DocSecurity>0</DocSecurity>
  <Lines>14</Lines>
  <Paragraphs>4</Paragraphs>
  <ScaleCrop>false</ScaleCrop>
  <Company>Kingsoft</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youti</dc:creator>
  <cp:lastModifiedBy>youti</cp:lastModifiedBy>
  <cp:revision>9</cp:revision>
  <dcterms:created xsi:type="dcterms:W3CDTF">2019-04-20T01:15:00Z</dcterms:created>
  <dcterms:modified xsi:type="dcterms:W3CDTF">2019-04-29T11:46:00Z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vt:lpwstr>6</vt:lpwstr>
  </property>
</Properties>
</file>